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541" w:rsidRDefault="00703541" w:rsidP="00703541">
      <w:pPr>
        <w:spacing w:line="360" w:lineRule="auto"/>
        <w:ind w:left="330"/>
        <w:jc w:val="center"/>
        <w:rPr>
          <w:b/>
          <w:kern w:val="44"/>
          <w:sz w:val="44"/>
          <w:szCs w:val="44"/>
        </w:rPr>
      </w:pPr>
      <w:r w:rsidRPr="00380F25">
        <w:rPr>
          <w:rFonts w:hint="eastAsia"/>
          <w:b/>
          <w:kern w:val="44"/>
          <w:sz w:val="44"/>
          <w:szCs w:val="44"/>
        </w:rPr>
        <w:t>同济大学</w:t>
      </w:r>
    </w:p>
    <w:p w:rsidR="00703541" w:rsidRPr="00380F25" w:rsidRDefault="00703541" w:rsidP="00703541">
      <w:pPr>
        <w:spacing w:line="360" w:lineRule="auto"/>
        <w:ind w:left="330"/>
        <w:jc w:val="center"/>
        <w:rPr>
          <w:b/>
          <w:kern w:val="44"/>
          <w:sz w:val="44"/>
          <w:szCs w:val="44"/>
        </w:rPr>
      </w:pPr>
      <w:r w:rsidRPr="00380F25">
        <w:rPr>
          <w:rFonts w:hint="eastAsia"/>
          <w:b/>
          <w:kern w:val="44"/>
          <w:sz w:val="44"/>
          <w:szCs w:val="44"/>
        </w:rPr>
        <w:t>计算机</w:t>
      </w:r>
      <w:r>
        <w:rPr>
          <w:rFonts w:hint="eastAsia"/>
          <w:b/>
          <w:kern w:val="44"/>
          <w:sz w:val="44"/>
          <w:szCs w:val="44"/>
        </w:rPr>
        <w:t>科学与技术</w:t>
      </w:r>
      <w:r w:rsidRPr="00380F25">
        <w:rPr>
          <w:rFonts w:hint="eastAsia"/>
          <w:b/>
          <w:kern w:val="44"/>
          <w:sz w:val="44"/>
          <w:szCs w:val="44"/>
        </w:rPr>
        <w:t>系</w:t>
      </w:r>
    </w:p>
    <w:p w:rsidR="00703541" w:rsidRDefault="00703541" w:rsidP="00703541">
      <w:pPr>
        <w:spacing w:line="360" w:lineRule="auto"/>
        <w:ind w:left="330"/>
        <w:jc w:val="center"/>
      </w:pPr>
    </w:p>
    <w:p w:rsidR="00703541" w:rsidRDefault="00703541" w:rsidP="00703541">
      <w:pPr>
        <w:spacing w:line="360" w:lineRule="auto"/>
        <w:ind w:left="330"/>
        <w:jc w:val="center"/>
        <w:rPr>
          <w:b/>
          <w:sz w:val="28"/>
          <w:szCs w:val="28"/>
        </w:rPr>
      </w:pPr>
      <w:r>
        <w:rPr>
          <w:rFonts w:hint="eastAsia"/>
          <w:b/>
          <w:kern w:val="44"/>
          <w:sz w:val="44"/>
          <w:szCs w:val="44"/>
        </w:rPr>
        <w:t>计算机组成原理课程实验报告</w:t>
      </w:r>
    </w:p>
    <w:p w:rsidR="00703541" w:rsidRDefault="00703541" w:rsidP="00703541">
      <w:pPr>
        <w:spacing w:line="360" w:lineRule="auto"/>
        <w:ind w:left="330"/>
        <w:jc w:val="center"/>
        <w:rPr>
          <w:b/>
          <w:sz w:val="28"/>
          <w:szCs w:val="28"/>
        </w:rPr>
      </w:pPr>
    </w:p>
    <w:p w:rsidR="00703541" w:rsidRDefault="005F1C23" w:rsidP="00703541">
      <w:pPr>
        <w:spacing w:line="360" w:lineRule="auto"/>
        <w:ind w:left="330"/>
        <w:jc w:val="center"/>
        <w:rPr>
          <w:b/>
          <w:sz w:val="28"/>
          <w:szCs w:val="28"/>
        </w:rPr>
      </w:pPr>
      <w:r w:rsidRPr="00565383">
        <w:rPr>
          <w:b/>
          <w:noProof/>
          <w:sz w:val="28"/>
          <w:szCs w:val="28"/>
        </w:rPr>
        <w:drawing>
          <wp:inline distT="0" distB="0" distL="0" distR="0">
            <wp:extent cx="3914775" cy="3771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541" w:rsidRPr="00336F33" w:rsidRDefault="00703541" w:rsidP="00703541">
      <w:pPr>
        <w:spacing w:line="360" w:lineRule="auto"/>
        <w:ind w:left="330"/>
        <w:jc w:val="center"/>
        <w:rPr>
          <w:b/>
          <w:sz w:val="28"/>
          <w:szCs w:val="28"/>
        </w:rPr>
      </w:pPr>
    </w:p>
    <w:p w:rsidR="00703541" w:rsidRDefault="00703541" w:rsidP="00703541">
      <w:pPr>
        <w:spacing w:line="360" w:lineRule="auto"/>
        <w:ind w:left="1080"/>
      </w:pPr>
      <w:r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 165</w:t>
      </w:r>
      <w:r w:rsidR="00287908">
        <w:rPr>
          <w:b/>
          <w:sz w:val="28"/>
          <w:szCs w:val="28"/>
          <w:u w:val="thick"/>
        </w:rPr>
        <w:t>2270</w:t>
      </w:r>
      <w:r>
        <w:rPr>
          <w:b/>
          <w:sz w:val="28"/>
          <w:szCs w:val="28"/>
          <w:u w:val="thick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         </w:t>
      </w:r>
      <w:r>
        <w:t xml:space="preserve">  </w:t>
      </w:r>
    </w:p>
    <w:p w:rsidR="00703541" w:rsidRDefault="00703541" w:rsidP="00703541">
      <w:pPr>
        <w:spacing w:line="360" w:lineRule="auto"/>
        <w:ind w:left="1080"/>
      </w:pPr>
      <w:r w:rsidRPr="00D46FEA"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 w:rsidRPr="00D46FEA">
        <w:rPr>
          <w:rFonts w:hint="eastAsia"/>
          <w:b/>
          <w:sz w:val="28"/>
          <w:szCs w:val="28"/>
        </w:rPr>
        <w:t>名</w:t>
      </w:r>
      <w:r w:rsidRPr="00D46FEA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 </w:t>
      </w:r>
      <w:r w:rsidR="00287908">
        <w:rPr>
          <w:rFonts w:hint="eastAsia"/>
          <w:b/>
          <w:sz w:val="28"/>
          <w:szCs w:val="28"/>
          <w:u w:val="thick"/>
        </w:rPr>
        <w:t>冯舜</w:t>
      </w:r>
      <w:r w:rsidR="00A13A26">
        <w:rPr>
          <w:rFonts w:hint="eastAsia"/>
          <w:b/>
          <w:sz w:val="28"/>
          <w:szCs w:val="28"/>
          <w:u w:val="thick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            </w:t>
      </w:r>
      <w:r>
        <w:t xml:space="preserve">  </w:t>
      </w:r>
    </w:p>
    <w:p w:rsidR="00703541" w:rsidRPr="00C42C33" w:rsidRDefault="00703541" w:rsidP="00703541">
      <w:pPr>
        <w:ind w:left="1077"/>
        <w:rPr>
          <w:sz w:val="28"/>
          <w:szCs w:val="28"/>
        </w:rPr>
      </w:pPr>
      <w:r w:rsidRPr="00C42C33"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  </w:t>
      </w:r>
      <w:r w:rsidRPr="00C42C33">
        <w:rPr>
          <w:rFonts w:hint="eastAsia"/>
          <w:b/>
          <w:sz w:val="28"/>
          <w:szCs w:val="28"/>
        </w:rPr>
        <w:t>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 </w:t>
      </w:r>
      <w:r>
        <w:rPr>
          <w:rFonts w:hint="eastAsia"/>
          <w:b/>
          <w:sz w:val="28"/>
          <w:szCs w:val="28"/>
          <w:u w:val="thick"/>
        </w:rPr>
        <w:t>计算机科学与技术</w:t>
      </w:r>
      <w:r>
        <w:rPr>
          <w:rFonts w:hint="eastAsia"/>
          <w:b/>
          <w:sz w:val="28"/>
          <w:szCs w:val="28"/>
          <w:u w:val="thick"/>
        </w:rPr>
        <w:t xml:space="preserve">        </w:t>
      </w:r>
      <w:r w:rsidRPr="00C42C33">
        <w:rPr>
          <w:sz w:val="28"/>
          <w:szCs w:val="28"/>
        </w:rPr>
        <w:t xml:space="preserve"> </w:t>
      </w:r>
    </w:p>
    <w:p w:rsidR="00703541" w:rsidRDefault="00703541" w:rsidP="00703541">
      <w:pPr>
        <w:spacing w:line="360" w:lineRule="auto"/>
        <w:ind w:left="1080"/>
      </w:pPr>
      <w:r>
        <w:rPr>
          <w:rFonts w:hint="eastAsia"/>
          <w:b/>
          <w:sz w:val="28"/>
          <w:szCs w:val="28"/>
        </w:rPr>
        <w:t>授课老师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</w:t>
      </w:r>
      <w:r w:rsidR="009F233E">
        <w:rPr>
          <w:rFonts w:hint="eastAsia"/>
          <w:b/>
          <w:sz w:val="28"/>
          <w:szCs w:val="28"/>
          <w:u w:val="thick"/>
        </w:rPr>
        <w:t xml:space="preserve"> </w:t>
      </w:r>
      <w:r w:rsidR="00287908">
        <w:rPr>
          <w:rFonts w:hint="eastAsia"/>
          <w:b/>
          <w:sz w:val="28"/>
          <w:szCs w:val="28"/>
          <w:u w:val="thick"/>
        </w:rPr>
        <w:t>陈永生</w:t>
      </w:r>
      <w:r>
        <w:rPr>
          <w:rFonts w:hint="eastAsia"/>
          <w:b/>
          <w:sz w:val="28"/>
          <w:szCs w:val="28"/>
          <w:u w:val="thick"/>
        </w:rPr>
        <w:t xml:space="preserve">                  </w:t>
      </w:r>
      <w:r>
        <w:t xml:space="preserve"> </w:t>
      </w:r>
    </w:p>
    <w:p w:rsidR="00703541" w:rsidRDefault="00703541" w:rsidP="00703541">
      <w:pPr>
        <w:spacing w:line="360" w:lineRule="auto"/>
        <w:ind w:left="1080"/>
      </w:pPr>
      <w:r>
        <w:rPr>
          <w:rFonts w:hint="eastAsia"/>
        </w:rPr>
        <w:t>日</w:t>
      </w:r>
      <w:r>
        <w:rPr>
          <w:rFonts w:hint="eastAsia"/>
        </w:rPr>
        <w:t xml:space="preserve">     </w:t>
      </w:r>
      <w:r>
        <w:rPr>
          <w:rFonts w:hint="eastAsia"/>
        </w:rPr>
        <w:t>期</w:t>
      </w:r>
      <w:r w:rsidR="00667E98">
        <w:t xml:space="preserve"> </w:t>
      </w:r>
      <w:r w:rsidR="00A13A26">
        <w:rPr>
          <w:rFonts w:hint="eastAsia"/>
        </w:rPr>
        <w:t>2018/</w:t>
      </w:r>
      <w:r w:rsidR="00AA0214">
        <w:t>3/21</w:t>
      </w:r>
    </w:p>
    <w:p w:rsidR="00703541" w:rsidRDefault="00703541" w:rsidP="00703541">
      <w:pPr>
        <w:spacing w:line="360" w:lineRule="auto"/>
        <w:ind w:left="1080"/>
      </w:pPr>
    </w:p>
    <w:p w:rsidR="00703541" w:rsidRDefault="00703541" w:rsidP="00703541">
      <w:pPr>
        <w:spacing w:line="360" w:lineRule="auto"/>
        <w:ind w:left="1080"/>
      </w:pPr>
    </w:p>
    <w:p w:rsidR="00D47321" w:rsidRDefault="00703541" w:rsidP="00E515C0">
      <w:pPr>
        <w:pStyle w:val="1"/>
      </w:pPr>
      <w:r>
        <w:rPr>
          <w:rFonts w:hint="eastAsia"/>
        </w:rPr>
        <w:lastRenderedPageBreak/>
        <w:t>实验</w:t>
      </w:r>
      <w:r w:rsidR="003642F7">
        <w:rPr>
          <w:rFonts w:hint="eastAsia"/>
        </w:rPr>
        <w:t>内容</w:t>
      </w:r>
    </w:p>
    <w:p w:rsidR="00703541" w:rsidRPr="00C27F5E" w:rsidRDefault="00201A18" w:rsidP="00201A18">
      <w:r>
        <w:rPr>
          <w:rFonts w:hint="eastAsia"/>
        </w:rPr>
        <w:t>本实验将视线</w:t>
      </w:r>
      <w:r>
        <w:rPr>
          <w:rFonts w:hint="eastAsia"/>
        </w:rPr>
        <w:t>32</w:t>
      </w:r>
      <w:r>
        <w:rPr>
          <w:rFonts w:hint="eastAsia"/>
        </w:rPr>
        <w:t>位无符号乘法器和</w:t>
      </w:r>
      <w:r>
        <w:rPr>
          <w:rFonts w:hint="eastAsia"/>
        </w:rPr>
        <w:t>32</w:t>
      </w:r>
      <w:r>
        <w:rPr>
          <w:rFonts w:hint="eastAsia"/>
        </w:rPr>
        <w:t>位带符号乘法器。通过本次实验，了解乘法器的实现原理，并学习如何实现一个乘法器。</w:t>
      </w:r>
    </w:p>
    <w:p w:rsidR="00703541" w:rsidRDefault="003642F7" w:rsidP="00703541">
      <w:pPr>
        <w:pStyle w:val="1"/>
      </w:pPr>
      <w:r>
        <w:rPr>
          <w:rFonts w:hint="eastAsia"/>
        </w:rPr>
        <w:t>模块建模</w:t>
      </w:r>
    </w:p>
    <w:p w:rsidR="00703541" w:rsidRDefault="00DB5CB0" w:rsidP="00703541">
      <w:pPr>
        <w:pStyle w:val="2"/>
      </w:pPr>
      <w:r>
        <w:rPr>
          <w:rFonts w:hint="eastAsia"/>
        </w:rPr>
        <w:t>无符号乘法器MULTU</w:t>
      </w:r>
    </w:p>
    <w:p w:rsidR="00703541" w:rsidRDefault="00DB5CB0" w:rsidP="00DB5CB0">
      <w:pPr>
        <w:pStyle w:val="a8"/>
        <w:ind w:left="240"/>
      </w:pPr>
      <w:r>
        <w:rPr>
          <w:rFonts w:hint="eastAsia"/>
        </w:rPr>
        <w:t>无符号乘法器的功能</w:t>
      </w:r>
      <w:r w:rsidRPr="00DB5CB0">
        <w:rPr>
          <w:rFonts w:hint="eastAsia"/>
        </w:rPr>
        <w:t>：将两个</w:t>
      </w:r>
      <w:r w:rsidRPr="00DB5CB0">
        <w:rPr>
          <w:rFonts w:hint="eastAsia"/>
        </w:rPr>
        <w:t xml:space="preserve"> 32 </w:t>
      </w:r>
      <w:r w:rsidRPr="00DB5CB0">
        <w:rPr>
          <w:rFonts w:hint="eastAsia"/>
        </w:rPr>
        <w:t>位无符号数相乘，得到一个</w:t>
      </w:r>
      <w:r w:rsidRPr="00DB5CB0">
        <w:rPr>
          <w:rFonts w:hint="eastAsia"/>
        </w:rPr>
        <w:t xml:space="preserve"> 64 </w:t>
      </w:r>
      <w:r w:rsidRPr="00DB5CB0">
        <w:rPr>
          <w:rFonts w:hint="eastAsia"/>
        </w:rPr>
        <w:t>位无符号数。</w:t>
      </w:r>
    </w:p>
    <w:p w:rsidR="00DB5CB0" w:rsidRDefault="00DB5CB0" w:rsidP="00DB5CB0">
      <w:pPr>
        <w:pStyle w:val="a8"/>
        <w:ind w:left="240"/>
      </w:pPr>
      <w:r>
        <w:rPr>
          <w:noProof/>
        </w:rPr>
        <w:drawing>
          <wp:inline distT="0" distB="0" distL="0" distR="0" wp14:anchorId="39275185" wp14:editId="276007D6">
            <wp:extent cx="1950889" cy="17146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E2" w:rsidRDefault="009A3DE2" w:rsidP="009A3DE2">
      <w:pPr>
        <w:pStyle w:val="a8"/>
        <w:ind w:left="240"/>
      </w:pPr>
      <w:r>
        <w:rPr>
          <w:rFonts w:hint="eastAsia"/>
        </w:rPr>
        <w:t>执行乘法指令过程中，不出现异常。</w:t>
      </w:r>
    </w:p>
    <w:p w:rsidR="009A3DE2" w:rsidRDefault="009A3DE2" w:rsidP="009A3DE2">
      <w:pPr>
        <w:pStyle w:val="a8"/>
        <w:ind w:left="240"/>
      </w:pPr>
      <w:r>
        <w:rPr>
          <w:rFonts w:hint="eastAsia"/>
        </w:rPr>
        <w:t>不用行为级实现的乘法器可以用</w:t>
      </w:r>
      <w:r>
        <w:rPr>
          <w:rFonts w:hint="eastAsia"/>
        </w:rPr>
        <w:t>Wallace Tree</w:t>
      </w:r>
      <w:r>
        <w:rPr>
          <w:rFonts w:hint="eastAsia"/>
        </w:rPr>
        <w:t>乘法算法实现。</w:t>
      </w:r>
      <w:r w:rsidR="009A5178">
        <w:rPr>
          <w:rFonts w:hint="eastAsia"/>
        </w:rPr>
        <w:t>该乘法算法先将乘数的每一位和被乘数的每一位相乘得到</w:t>
      </w:r>
      <w:r w:rsidR="009A5178">
        <w:rPr>
          <w:rFonts w:hint="eastAsia"/>
        </w:rPr>
        <w:t>32</w:t>
      </w:r>
      <w:r w:rsidR="009A5178">
        <w:rPr>
          <w:rFonts w:hint="eastAsia"/>
        </w:rPr>
        <w:t>×</w:t>
      </w:r>
      <w:r w:rsidR="009A5178">
        <w:rPr>
          <w:rFonts w:hint="eastAsia"/>
        </w:rPr>
        <w:t>32</w:t>
      </w:r>
      <w:r w:rsidR="009A5178">
        <w:rPr>
          <w:rFonts w:hint="eastAsia"/>
        </w:rPr>
        <w:t>＝</w:t>
      </w:r>
      <w:r w:rsidR="009A5178">
        <w:rPr>
          <w:rFonts w:hint="eastAsia"/>
        </w:rPr>
        <w:t>1024</w:t>
      </w:r>
      <w:r w:rsidR="009A5178">
        <w:rPr>
          <w:rFonts w:hint="eastAsia"/>
        </w:rPr>
        <w:t>个位。此时这些位应错位相加。使用半加器和全加器对每一排需要相加的位进行相加，引出的和位和进位相应引入下一层。这样经过</w:t>
      </w:r>
      <w:r w:rsidR="009A5178">
        <w:rPr>
          <w:rFonts w:hint="eastAsia"/>
        </w:rPr>
        <w:t>logN</w:t>
      </w:r>
      <w:r w:rsidR="009A5178">
        <w:rPr>
          <w:rFonts w:hint="eastAsia"/>
        </w:rPr>
        <w:t>级（</w:t>
      </w:r>
      <w:r w:rsidR="009A5178">
        <w:rPr>
          <w:rFonts w:hint="eastAsia"/>
        </w:rPr>
        <w:t>N</w:t>
      </w:r>
      <w:r w:rsidR="009A5178">
        <w:rPr>
          <w:rFonts w:hint="eastAsia"/>
        </w:rPr>
        <w:t>为乘数位宽）的迭代过后，最后每一列只剩下两个位相加，使用普通的加法器处理即可。</w:t>
      </w:r>
    </w:p>
    <w:p w:rsidR="009A5178" w:rsidRDefault="009A5178" w:rsidP="009A3DE2">
      <w:pPr>
        <w:pStyle w:val="a8"/>
        <w:ind w:left="240"/>
      </w:pPr>
      <w:r>
        <w:rPr>
          <w:noProof/>
        </w:rPr>
        <w:drawing>
          <wp:inline distT="0" distB="0" distL="0" distR="0">
            <wp:extent cx="1950077" cy="2423160"/>
            <wp:effectExtent l="0" t="0" r="0" b="0"/>
            <wp:docPr id="5" name="图片 5" descr="https://upload.wikimedia.org/wikipedia/commons/thumb/6/65/Wallace_tree_8x8.svg/702px-Wallace_tree_8x8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6/65/Wallace_tree_8x8.svg/702px-Wallace_tree_8x8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887" cy="242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178" w:rsidRDefault="009A5178" w:rsidP="009A3DE2">
      <w:pPr>
        <w:pStyle w:val="a8"/>
        <w:ind w:left="240"/>
      </w:pPr>
    </w:p>
    <w:p w:rsidR="009A5178" w:rsidRDefault="009A5178" w:rsidP="009A3DE2">
      <w:pPr>
        <w:pStyle w:val="a8"/>
        <w:ind w:left="240"/>
      </w:pPr>
      <w:r>
        <w:rPr>
          <w:rFonts w:hint="eastAsia"/>
        </w:rPr>
        <w:t>由于</w:t>
      </w:r>
      <w:r>
        <w:rPr>
          <w:rFonts w:hint="eastAsia"/>
        </w:rPr>
        <w:t>32</w:t>
      </w:r>
      <w:r>
        <w:rPr>
          <w:rFonts w:hint="eastAsia"/>
        </w:rPr>
        <w:t>位的华莱士树算法过于复杂，且</w:t>
      </w:r>
      <w:r>
        <w:t>V</w:t>
      </w:r>
      <w:r>
        <w:rPr>
          <w:rFonts w:hint="eastAsia"/>
        </w:rPr>
        <w:t>erilog</w:t>
      </w:r>
      <w:r>
        <w:t xml:space="preserve"> HDL</w:t>
      </w:r>
      <w:r>
        <w:rPr>
          <w:rFonts w:hint="eastAsia"/>
        </w:rPr>
        <w:t>无法实现各层之间的规</w:t>
      </w:r>
      <w:r>
        <w:rPr>
          <w:rFonts w:hint="eastAsia"/>
        </w:rPr>
        <w:lastRenderedPageBreak/>
        <w:t>律逻辑，因此使用</w:t>
      </w:r>
      <w:r>
        <w:rPr>
          <w:rFonts w:hint="eastAsia"/>
        </w:rPr>
        <w:t>python</w:t>
      </w:r>
      <w:r>
        <w:rPr>
          <w:rFonts w:hint="eastAsia"/>
        </w:rPr>
        <w:t>代码生成</w:t>
      </w:r>
      <w:r>
        <w:rPr>
          <w:rFonts w:hint="eastAsia"/>
        </w:rPr>
        <w:t>Verilog HDL</w:t>
      </w:r>
      <w:r>
        <w:rPr>
          <w:rFonts w:hint="eastAsia"/>
        </w:rPr>
        <w:t>代码，代码如下：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8056"/>
      </w:tblGrid>
      <w:tr w:rsidR="009A5178" w:rsidTr="009A5178">
        <w:tc>
          <w:tcPr>
            <w:tcW w:w="8296" w:type="dxa"/>
          </w:tcPr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import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math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f = open(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"result.txt"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,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"w"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)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bw = int(raw_input(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"Input bit width: 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))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a = raw_input(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"Input the identifier of multiplier a: 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)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b = raw_input(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"Input the identifier of multiplier b: 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)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layer = []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layer.append([])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for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i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in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range(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* bw -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):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if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i &gt;= bw: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lsb = (i - bw +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)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msb = bw -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1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else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: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lsb =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0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msb = i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layer[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].append([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"%s[%d] ? %s[%d] : 1'b0"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% (b, x, a, i-x)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for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x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in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range(lsb, msb +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)])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f.write(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"wire 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)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for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i,ei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in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enumerate(layer[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]):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for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j,ej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in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enumerate(ei):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if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i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or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j: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    f.write(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", 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)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f.write(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"layer_0_%d_%d"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% (i, j))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f.write(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";\n"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)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for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i,ei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in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enumerate(layer[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]):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for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j,ej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in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enumerate(ei):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f.write(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"assign layer_0_%d_%d = %s;"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% (i, j, ej) +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'\n'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)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layernum =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1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while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(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True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):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layer.append([])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for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i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in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range(len(layer[layernum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-1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]) +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):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layer[layernum].append([])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s =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""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for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i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in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range(len(layer[layernum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-1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])):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for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k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in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range(len(layer[layernum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-1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][i])):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if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k %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==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: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       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20"/>
                <w:szCs w:val="27"/>
              </w:rPr>
              <w:t>#if i+1 != 2 * bw - 1: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lastRenderedPageBreak/>
              <w:t xml:space="preserve">            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if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True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: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            s +=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"full_adder fa_%d_%d_%d (.a(%s), .b(%s), .cprev(%s), .r(%s), .c(%s));"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% (layernum, i, k /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,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"layer_%d_%d_%d"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% (layernum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-1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, i, k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-2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),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"layer_%d_%d_%d"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% (layernum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-1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, i, k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-1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),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"layer_%d_%d_%d"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% (layernum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-1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, i, k),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"layer_%d_%d_%d"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% (layernum, i, len(layer[layernum][i])),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"layer_%d_%d_%d"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% (layernum, i+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, len(layer[layernum][i+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])))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            layer[layernum][i+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].append(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)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    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else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: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            s +=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"full_adder fa_%d_%d_%d (.a(%s), .b(%s), .cprev(%s), .r(%s), .c(%s));"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% (layernum, i, k /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,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"layer_%d_%d_%d"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% (layernum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-1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, i, k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-2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),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"layer_%d_%d_%d"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% (layernum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-1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, i, k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-1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),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"layer_%d_%d_%d"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% (layernum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-1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, i, k),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"layer_%d_%d_%d"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% (layernum, i, len(layer[layernum][i])),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"null"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)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        s +=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"\n"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        layer[layernum][i].append(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)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        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elif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k == len(layer[layernum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-1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][i]) -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: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    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if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k %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==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: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           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20"/>
                <w:szCs w:val="27"/>
              </w:rPr>
              <w:t>#if i+1 != 2 * bw - 1: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        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if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True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: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                s +=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"half_adder ha_%d_%d_%s (.a(%s), .b(%s), .r(%s), .c(%s));"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% (layernum, i,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'x'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,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"layer_%d_%d_%d"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% (layernum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-1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, i, k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-1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),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"layer_%d_%d_%d"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% (layernum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-1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, i, k),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"layer_%d_%d_%d"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% (layernum, i, len(layer[layernum][i])),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"layer_%d_%d_%d"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% (layernum, i+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, len(layer[layernum][i+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])))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                layer[layernum][i+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].append(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)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        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else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: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                s +=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"half_adder ha_%d_%d_%s (.a(%s), .b(%s), .r(%s), .c(%s));"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% (layernum, i,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'x'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,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"layer_%d_%d_%d"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% (layernum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-1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, i, k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-1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),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"layer_%d_%d_%d"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% (layernum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-1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, i, k),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"layer_%d_%d_%d"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% (layernum, i, len(layer[layernum][i])),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"null"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)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            s +=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"\n"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            layer[layernum][i].append(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)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            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    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else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: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            s +=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"assign %s = %s;"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% (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"layer_%d_%d_%d"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% (layernum, i, len(layer[layernum][i])),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"layer_%d_%d_%d"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% (layernum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-1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, i, k))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            s +=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"\n"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            layer[layernum][i].append(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)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lastRenderedPageBreak/>
              <w:t xml:space="preserve">    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s2 =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"wire "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for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i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in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range(len(layer[layernum])):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for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j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in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range(len(layer[layernum][i])):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if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i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or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j: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        s2 +=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", "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    s2 +=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"layer_%d_%d_%d"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% (layernum, i, j)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    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s2 +=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";"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f.write(s2 +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'\n'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)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f.write(s +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'\n'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)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if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(max([len(x)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for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x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in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layer[layernum]]) &lt;=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):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break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layernum = layernum +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1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f.write(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"wire [%d:0] partProduct1, partProduct2;"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% (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* bw -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,) +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'\n'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)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s =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"assign partProduct1 = {"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for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i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in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reversed(range(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* bw)):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s +=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"layer_%d_%d_%d"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% (layernum, i,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)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if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i !=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: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s +=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", 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s +=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"};"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f.write(s +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'\n'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)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s =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"assign partProduct2 = {"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for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i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in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reversed(range(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* bw)):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if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(len(layer[layernum][i]) ==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):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s +=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"layer_%d_%d_%d"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% (layernum, i,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)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else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: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s +=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"1'b0"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if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i !=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: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    s +=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", "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   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s +=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"};"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f.write(s +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'\n'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>)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</w:pPr>
          </w:p>
          <w:p w:rsidR="009A5178" w:rsidRPr="008A7ED3" w:rsidRDefault="008A7ED3" w:rsidP="008A7E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20"/>
                <w:szCs w:val="27"/>
              </w:rPr>
              <w:t>print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20"/>
                <w:szCs w:val="27"/>
                <w:shd w:val="clear" w:color="auto" w:fill="FFFFFF"/>
              </w:rPr>
              <w:t xml:space="preserve"> </w:t>
            </w:r>
            <w:r w:rsidRPr="008A7ED3">
              <w:rPr>
                <w:rFonts w:ascii="Courier New" w:hAnsi="Courier New" w:cs="Courier New"/>
                <w:color w:val="A31515"/>
                <w:kern w:val="0"/>
                <w:sz w:val="20"/>
                <w:szCs w:val="27"/>
              </w:rPr>
              <w:t>"Please refer to result.txt"</w:t>
            </w:r>
          </w:p>
        </w:tc>
      </w:tr>
    </w:tbl>
    <w:p w:rsidR="009A5178" w:rsidRPr="009A3DE2" w:rsidRDefault="009A5178" w:rsidP="009A3DE2">
      <w:pPr>
        <w:pStyle w:val="a8"/>
        <w:ind w:left="240"/>
      </w:pPr>
    </w:p>
    <w:p w:rsidR="009A3DE2" w:rsidRDefault="009A3DE2" w:rsidP="00DB5CB0">
      <w:pPr>
        <w:pStyle w:val="a8"/>
        <w:ind w:left="240"/>
      </w:pPr>
    </w:p>
    <w:p w:rsidR="00DB5CB0" w:rsidRDefault="00DB5CB0" w:rsidP="00DB5CB0">
      <w:pPr>
        <w:pStyle w:val="a8"/>
        <w:ind w:left="240"/>
      </w:pPr>
      <w:r>
        <w:rPr>
          <w:rFonts w:hint="eastAsia"/>
        </w:rPr>
        <w:t>其接口定义：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8056"/>
      </w:tblGrid>
      <w:tr w:rsidR="00DB5CB0" w:rsidTr="00DB5CB0">
        <w:tc>
          <w:tcPr>
            <w:tcW w:w="8296" w:type="dxa"/>
          </w:tcPr>
          <w:p w:rsidR="00DB5CB0" w:rsidRPr="00DB5CB0" w:rsidRDefault="00DB5CB0" w:rsidP="00DB5CB0">
            <w:pPr>
              <w:pStyle w:val="a8"/>
              <w:ind w:leftChars="0" w:left="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7F8BA0" wp14:editId="5E1C665E">
                      <wp:simplePos x="0" y="0"/>
                      <wp:positionH relativeFrom="column">
                        <wp:posOffset>2229485</wp:posOffset>
                      </wp:positionH>
                      <wp:positionV relativeFrom="paragraph">
                        <wp:posOffset>136525</wp:posOffset>
                      </wp:positionV>
                      <wp:extent cx="2819400" cy="1310640"/>
                      <wp:effectExtent l="0" t="0" r="0" b="381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19400" cy="1310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732E" w:rsidRPr="00DB5CB0" w:rsidRDefault="000B732E" w:rsidP="00DB5CB0">
                                  <w:pPr>
                                    <w:pStyle w:val="a8"/>
                                    <w:ind w:left="240"/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乘法器时钟信号</w:t>
                                  </w:r>
                                </w:p>
                                <w:p w:rsidR="000B732E" w:rsidRDefault="000B732E" w:rsidP="00DB5CB0">
                                  <w:pPr>
                                    <w:pStyle w:val="a8"/>
                                    <w:ind w:left="240"/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复位信号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低电平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有效</w:t>
                                  </w:r>
                                </w:p>
                                <w:p w:rsidR="000B732E" w:rsidRDefault="000B732E" w:rsidP="00DB5CB0">
                                  <w:pPr>
                                    <w:pStyle w:val="a8"/>
                                    <w:ind w:left="240"/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输入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数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（被乘数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）</w:t>
                                  </w:r>
                                </w:p>
                                <w:p w:rsidR="000B732E" w:rsidRDefault="000B732E" w:rsidP="00DB5CB0">
                                  <w:pPr>
                                    <w:pStyle w:val="a8"/>
                                    <w:ind w:left="240"/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输入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数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（乘数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）</w:t>
                                  </w:r>
                                </w:p>
                                <w:p w:rsidR="000B732E" w:rsidRPr="00DB5CB0" w:rsidRDefault="000B732E" w:rsidP="00DB5CB0">
                                  <w:pPr>
                                    <w:pStyle w:val="a8"/>
                                    <w:ind w:left="240"/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乘积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输出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7F8BA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26" type="#_x0000_t202" style="position:absolute;left:0;text-align:left;margin-left:175.55pt;margin-top:10.75pt;width:222pt;height:103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" filled="f" stroked="f" strokeweight=".5pt">
                      <v:textbox>
                        <w:txbxContent>
                          <w:p w:rsidR="000B732E" w:rsidRPr="00DB5CB0" w:rsidRDefault="000B732E" w:rsidP="00DB5CB0">
                            <w:pPr>
                              <w:pStyle w:val="a8"/>
                              <w:ind w:left="240"/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乘法器时钟信号</w:t>
                            </w:r>
                          </w:p>
                          <w:p w:rsidR="000B732E" w:rsidRDefault="000B732E" w:rsidP="00DB5CB0">
                            <w:pPr>
                              <w:pStyle w:val="a8"/>
                              <w:ind w:left="240"/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复位信号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低电平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有效</w:t>
                            </w:r>
                          </w:p>
                          <w:p w:rsidR="000B732E" w:rsidRDefault="000B732E" w:rsidP="00DB5CB0">
                            <w:pPr>
                              <w:pStyle w:val="a8"/>
                              <w:ind w:left="240"/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输入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数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（被乘数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）</w:t>
                            </w:r>
                          </w:p>
                          <w:p w:rsidR="000B732E" w:rsidRDefault="000B732E" w:rsidP="00DB5CB0">
                            <w:pPr>
                              <w:pStyle w:val="a8"/>
                              <w:ind w:left="240"/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输入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数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（乘数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）</w:t>
                            </w:r>
                          </w:p>
                          <w:p w:rsidR="000B732E" w:rsidRPr="00DB5CB0" w:rsidRDefault="000B732E" w:rsidP="00DB5CB0">
                            <w:pPr>
                              <w:pStyle w:val="a8"/>
                              <w:ind w:left="240"/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乘积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输出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B5CB0">
              <w:rPr>
                <w:rFonts w:ascii="Courier New" w:hAnsi="Courier New" w:cs="Courier New"/>
                <w:b/>
                <w:sz w:val="21"/>
                <w:szCs w:val="21"/>
              </w:rPr>
              <w:t>module</w:t>
            </w:r>
            <w:r w:rsidRPr="00DB5CB0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="00F92659">
              <w:rPr>
                <w:rFonts w:ascii="Courier New" w:hAnsi="Courier New" w:cs="Courier New"/>
                <w:sz w:val="21"/>
                <w:szCs w:val="21"/>
              </w:rPr>
              <w:t>MULTU</w:t>
            </w:r>
            <w:r w:rsidRPr="00DB5CB0">
              <w:rPr>
                <w:rFonts w:ascii="Courier New" w:hAnsi="Courier New" w:cs="Courier New"/>
                <w:sz w:val="21"/>
                <w:szCs w:val="21"/>
              </w:rPr>
              <w:t xml:space="preserve">( </w:t>
            </w:r>
          </w:p>
          <w:p w:rsidR="00DB5CB0" w:rsidRDefault="00DB5CB0" w:rsidP="00DB5CB0">
            <w:pPr>
              <w:pStyle w:val="a8"/>
              <w:ind w:left="240"/>
              <w:rPr>
                <w:rFonts w:ascii="Courier New" w:hAnsi="Courier New" w:cs="Courier New"/>
                <w:sz w:val="21"/>
                <w:szCs w:val="21"/>
              </w:rPr>
            </w:pPr>
            <w:r w:rsidRPr="00DB5CB0">
              <w:rPr>
                <w:rFonts w:ascii="Courier New" w:hAnsi="Courier New" w:cs="Courier New"/>
                <w:b/>
                <w:sz w:val="21"/>
                <w:szCs w:val="21"/>
              </w:rPr>
              <w:t>input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="00F92659">
              <w:rPr>
                <w:rFonts w:ascii="Courier New" w:hAnsi="Courier New" w:cs="Courier New"/>
                <w:sz w:val="21"/>
                <w:szCs w:val="21"/>
              </w:rPr>
              <w:t>clk</w:t>
            </w:r>
            <w:r>
              <w:rPr>
                <w:rFonts w:ascii="Courier New" w:hAnsi="Courier New" w:cs="Courier New"/>
                <w:sz w:val="21"/>
                <w:szCs w:val="21"/>
              </w:rPr>
              <w:t>,</w:t>
            </w:r>
          </w:p>
          <w:p w:rsidR="00F92659" w:rsidRDefault="00F92659" w:rsidP="00DB5CB0">
            <w:pPr>
              <w:pStyle w:val="a8"/>
              <w:ind w:left="24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input </w:t>
            </w:r>
            <w:r>
              <w:rPr>
                <w:rFonts w:ascii="Courier New" w:hAnsi="Courier New" w:cs="Courier New"/>
                <w:sz w:val="21"/>
                <w:szCs w:val="21"/>
              </w:rPr>
              <w:t>reset,</w:t>
            </w:r>
          </w:p>
          <w:p w:rsidR="00F92659" w:rsidRDefault="00F92659" w:rsidP="00DB5CB0">
            <w:pPr>
              <w:pStyle w:val="a8"/>
              <w:ind w:left="24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input </w:t>
            </w:r>
            <w:r>
              <w:rPr>
                <w:rFonts w:ascii="Courier New" w:hAnsi="Courier New" w:cs="Courier New"/>
                <w:sz w:val="21"/>
                <w:szCs w:val="21"/>
              </w:rPr>
              <w:t>[31:0] a,</w:t>
            </w:r>
          </w:p>
          <w:p w:rsidR="00F92659" w:rsidRPr="00F92659" w:rsidRDefault="00F92659" w:rsidP="00F92659">
            <w:pPr>
              <w:pStyle w:val="a8"/>
              <w:ind w:left="24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input </w:t>
            </w:r>
            <w:r>
              <w:rPr>
                <w:rFonts w:ascii="Courier New" w:hAnsi="Courier New" w:cs="Courier New"/>
                <w:sz w:val="21"/>
                <w:szCs w:val="21"/>
              </w:rPr>
              <w:t>[31:0] b,</w:t>
            </w:r>
          </w:p>
          <w:p w:rsidR="00DB5CB0" w:rsidRPr="00DB5CB0" w:rsidRDefault="00DB5CB0" w:rsidP="00DB5CB0">
            <w:pPr>
              <w:pStyle w:val="a8"/>
              <w:ind w:left="240"/>
              <w:rPr>
                <w:rFonts w:ascii="Courier New" w:hAnsi="Courier New" w:cs="Courier New"/>
                <w:sz w:val="21"/>
                <w:szCs w:val="21"/>
              </w:rPr>
            </w:pPr>
            <w:r w:rsidRPr="00DB5CB0">
              <w:rPr>
                <w:rFonts w:ascii="Courier New" w:hAnsi="Courier New" w:cs="Courier New"/>
                <w:b/>
                <w:sz w:val="21"/>
                <w:szCs w:val="21"/>
              </w:rPr>
              <w:t>output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="00F92659">
              <w:rPr>
                <w:rFonts w:ascii="Courier New" w:hAnsi="Courier New" w:cs="Courier New"/>
                <w:sz w:val="21"/>
                <w:szCs w:val="21"/>
              </w:rPr>
              <w:t>[63:0] z</w:t>
            </w:r>
          </w:p>
          <w:p w:rsidR="00DB5CB0" w:rsidRPr="00DB5CB0" w:rsidRDefault="00DB5CB0" w:rsidP="00DB5CB0">
            <w:pPr>
              <w:pStyle w:val="a8"/>
              <w:ind w:leftChars="0" w:left="0"/>
              <w:rPr>
                <w:rFonts w:ascii="Courier New" w:hAnsi="Courier New" w:cs="Courier New"/>
                <w:sz w:val="21"/>
                <w:szCs w:val="21"/>
              </w:rPr>
            </w:pPr>
            <w:r w:rsidRPr="00DB5CB0">
              <w:rPr>
                <w:rFonts w:ascii="Courier New" w:hAnsi="Courier New" w:cs="Courier New"/>
                <w:sz w:val="21"/>
                <w:szCs w:val="21"/>
              </w:rPr>
              <w:t>);</w:t>
            </w:r>
          </w:p>
        </w:tc>
      </w:tr>
    </w:tbl>
    <w:p w:rsidR="00DB5CB0" w:rsidRPr="00DB5CB0" w:rsidRDefault="00DB5CB0" w:rsidP="00DB5CB0">
      <w:pPr>
        <w:pStyle w:val="a8"/>
        <w:ind w:left="240"/>
      </w:pPr>
    </w:p>
    <w:p w:rsidR="003642F7" w:rsidRPr="00DB5CB0" w:rsidRDefault="003642F7" w:rsidP="00835BAD">
      <w:pPr>
        <w:pStyle w:val="a8"/>
        <w:ind w:left="240"/>
      </w:pPr>
    </w:p>
    <w:p w:rsidR="00DB5CB0" w:rsidRDefault="003642F7" w:rsidP="00835BAD">
      <w:pPr>
        <w:pStyle w:val="a8"/>
        <w:ind w:left="240"/>
      </w:pPr>
      <w:r w:rsidRPr="00835BAD">
        <w:rPr>
          <w:rFonts w:hint="eastAsia"/>
        </w:rPr>
        <w:t>以下是</w:t>
      </w:r>
      <w:r w:rsidRPr="00835BAD">
        <w:rPr>
          <w:rFonts w:hint="eastAsia"/>
        </w:rPr>
        <w:t>Verilog</w:t>
      </w:r>
      <w:r w:rsidRPr="00835BAD">
        <w:t xml:space="preserve"> HDL</w:t>
      </w:r>
      <w:r w:rsidRPr="00835BAD">
        <w:rPr>
          <w:rFonts w:hint="eastAsia"/>
        </w:rPr>
        <w:t>代码：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8056"/>
      </w:tblGrid>
      <w:tr w:rsidR="00DB5CB0" w:rsidTr="00DB5CB0">
        <w:tc>
          <w:tcPr>
            <w:tcW w:w="8296" w:type="dxa"/>
          </w:tcPr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2B91AF"/>
                <w:kern w:val="0"/>
                <w:sz w:val="15"/>
                <w:szCs w:val="15"/>
              </w:rPr>
              <w:t>`timescale 1ns / 1ps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//////////////////////////////////////////////////////////////////////////////////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 xml:space="preserve">// Company: 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 xml:space="preserve">// Engineer: 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 xml:space="preserve">// 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// Create Date: 2018/03/19 21:42:14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 xml:space="preserve">// Design Name: 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// Module Name: MULTU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 xml:space="preserve">// Project Name: 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 xml:space="preserve">// Target Devices: 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 xml:space="preserve">// Tool Versions: 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 xml:space="preserve">// Description: 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 xml:space="preserve">// 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 xml:space="preserve">// Dependencies: 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 xml:space="preserve">// 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// Revision: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// Revision 0.01 - File Created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// Additional Comments: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 xml:space="preserve">// 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//////////////////////////////////////////////////////////////////////////////////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module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MULTU (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input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clk,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input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reset,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input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: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a,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input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: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b,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output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: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z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parameter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UNSIGNED =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wire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: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ax, bx;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wire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: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zx;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if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(UNSIGNED ==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)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begin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ax = a;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bx = b;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end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else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begin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ax = a[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-a : a;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bx = b[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-b : b;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end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wire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layer_0_0_0, layer_0_1_0, layer_0_1_1, layer_0_2_0, layer_0_2_1, layer_0_2_2, layer_0_3_0, layer_0_3_1, layer_0_3_2, layer_0_3_3, layer_0_4_0, layer_0_4_1, layer_0_4_2, layer_0_4_3, layer_0_4_4, layer_0_5_0, layer_0_5_1, layer_0_5_2, layer_0_5_3, layer_0_5_4, layer_0_5_5, layer_0_6_0, layer_0_6_1, layer_0_6_2, layer_0_6_3, layer_0_6_4, layer_0_6_5, layer_0_6_6, layer_0_7_0, layer_0_7_1, layer_0_7_2, layer_0_7_3, layer_0_7_4, layer_0_7_5, layer_0_7_6, layer_0_7_7, layer_0_8_0, layer_0_8_1, layer_0_8_2, layer_0_8_3, layer_0_8_4, layer_0_8_5, layer_0_8_6, layer_0_8_7, layer_0_8_8, layer_0_9_0, layer_0_9_1, layer_0_9_2, layer_0_9_3, layer_0_9_4, layer_0_9_5, layer_0_9_6, layer_0_9_7, layer_0_9_8, layer_0_9_9, layer_0_10_0, layer_0_10_1, layer_0_10_2, layer_0_10_3, layer_0_10_4, layer_0_10_5, layer_0_10_6, layer_0_10_7, layer_0_10_8, layer_0_10_9, layer_0_10_10,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 xml:space="preserve">layer_0_11_0, layer_0_11_1, layer_0_11_2, layer_0_11_3, layer_0_11_4, layer_0_11_5, layer_0_11_6, layer_0_11_7, layer_0_11_8, layer_0_11_9, layer_0_11_10, layer_0_11_11, layer_0_12_0, layer_0_12_1, layer_0_12_2, layer_0_12_3, layer_0_12_4, layer_0_12_5, layer_0_12_6, layer_0_12_7, layer_0_12_8, layer_0_12_9, layer_0_12_10, layer_0_12_11, layer_0_12_12, layer_0_13_0, layer_0_13_1, layer_0_13_2, layer_0_13_3, layer_0_13_4, layer_0_13_5, layer_0_13_6, layer_0_13_7, layer_0_13_8, layer_0_13_9, layer_0_13_10, layer_0_13_11, layer_0_13_12, layer_0_13_13, layer_0_14_0, layer_0_14_1, layer_0_14_2, layer_0_14_3, layer_0_14_4, layer_0_14_5, layer_0_14_6, layer_0_14_7, layer_0_14_8, layer_0_14_9, layer_0_14_10, layer_0_14_11, layer_0_14_12, layer_0_14_13, layer_0_14_14, layer_0_15_0, layer_0_15_1, layer_0_15_2, layer_0_15_3, layer_0_15_4, layer_0_15_5, layer_0_15_6, layer_0_15_7, layer_0_15_8, layer_0_15_9, layer_0_15_10, layer_0_15_11, layer_0_15_12, layer_0_15_13, layer_0_15_14, layer_0_15_15, layer_0_16_0, layer_0_16_1, layer_0_16_2, layer_0_16_3, layer_0_16_4, layer_0_16_5, layer_0_16_6, layer_0_16_7, layer_0_16_8, layer_0_16_9, layer_0_16_10, layer_0_16_11, layer_0_16_12, layer_0_16_13, layer_0_16_14, layer_0_16_15, layer_0_16_16, layer_0_17_0, layer_0_17_1, layer_0_17_2, layer_0_17_3, layer_0_17_4, layer_0_17_5, layer_0_17_6, layer_0_17_7, layer_0_17_8, layer_0_17_9, layer_0_17_10, layer_0_17_11, layer_0_17_12, layer_0_17_13, layer_0_17_14, layer_0_17_15, layer_0_17_16, layer_0_17_17, layer_0_18_0, layer_0_18_1, layer_0_18_2, layer_0_18_3, layer_0_18_4, layer_0_18_5, layer_0_18_6, layer_0_18_7, layer_0_18_8, layer_0_18_9, layer_0_18_10, layer_0_18_11, layer_0_18_12, layer_0_18_13, layer_0_18_14, layer_0_18_15, layer_0_18_16, layer_0_18_17, layer_0_18_18, layer_0_19_0, layer_0_19_1, layer_0_19_2, layer_0_19_3, layer_0_19_4, layer_0_19_5, layer_0_19_6, layer_0_19_7, layer_0_19_8, layer_0_19_9, layer_0_19_10, layer_0_19_11, layer_0_19_12, layer_0_19_13, layer_0_19_14, layer_0_19_15, layer_0_19_16, layer_0_19_17, layer_0_19_18, layer_0_19_19, layer_0_20_0, layer_0_20_1, layer_0_20_2, layer_0_20_3, layer_0_20_4, layer_0_20_5, layer_0_20_6, layer_0_20_7, layer_0_20_8, layer_0_20_9, layer_0_20_10, layer_0_20_11, layer_0_20_12, layer_0_20_13, layer_0_20_14, layer_0_20_15, layer_0_20_16, layer_0_20_17, layer_0_20_18, layer_0_20_19, layer_0_20_20, layer_0_21_0, layer_0_21_1, layer_0_21_2, layer_0_21_3, layer_0_21_4, layer_0_21_5, layer_0_21_6, layer_0_21_7, layer_0_21_8, layer_0_21_9, layer_0_21_10, layer_0_21_11, layer_0_21_12, layer_0_21_13, layer_0_21_14, layer_0_21_15, layer_0_21_16, layer_0_21_17, layer_0_21_18, layer_0_21_19, layer_0_21_20, layer_0_21_21, layer_0_22_0, layer_0_22_1, layer_0_22_2, layer_0_22_3, layer_0_22_4, layer_0_22_5, layer_0_22_6, layer_0_22_7, layer_0_22_8, layer_0_22_9, layer_0_22_10, layer_0_22_11, layer_0_22_12, layer_0_22_13, layer_0_22_14, layer_0_22_15, layer_0_22_16, layer_0_22_17, layer_0_22_18, layer_0_22_19, layer_0_22_20, layer_0_22_21, layer_0_22_22, layer_0_23_0, layer_0_23_1, layer_0_23_2, layer_0_23_3, layer_0_23_4, layer_0_23_5, layer_0_23_6, layer_0_23_7, layer_0_23_8, layer_0_23_9, layer_0_23_10, layer_0_23_11, layer_0_23_12, layer_0_23_13, layer_0_23_14, layer_0_23_15, layer_0_23_16, layer_0_23_17, layer_0_23_18, layer_0_23_19, layer_0_23_20, layer_0_23_21, layer_0_23_22, layer_0_23_23, layer_0_24_0, layer_0_24_1, layer_0_24_2, layer_0_24_3, layer_0_24_4, layer_0_24_5, layer_0_24_6, layer_0_24_7, layer_0_24_8, layer_0_24_9, layer_0_24_10, layer_0_24_11, layer_0_24_12, layer_0_24_13, layer_0_24_14, layer_0_24_15, layer_0_24_16, layer_0_24_17, layer_0_24_18, layer_0_24_19, layer_0_24_20, layer_0_24_21, layer_0_24_22, layer_0_24_23, layer_0_24_24, layer_0_25_0, layer_0_25_1, layer_0_25_2, layer_0_25_3, layer_0_25_4, layer_0_25_5, layer_0_25_6, layer_0_25_7, layer_0_25_8, layer_0_25_9, layer_0_25_10, layer_0_25_11, layer_0_25_12, layer_0_25_13, layer_0_25_14, layer_0_25_15, layer_0_25_16, layer_0_25_17, layer_0_25_18, layer_0_25_19, layer_0_25_20, layer_0_25_21, layer_0_25_22, layer_0_25_23, layer_0_25_24, layer_0_25_25, layer_0_26_0, layer_0_26_1, layer_0_26_2, layer_0_26_3, layer_0_26_4, layer_0_26_5, layer_0_26_6, layer_0_26_7, layer_0_26_8, layer_0_26_9, layer_0_26_10, layer_0_26_11, layer_0_26_12, layer_0_26_13, layer_0_26_14, layer_0_26_15, layer_0_26_16, layer_0_26_17, layer_0_26_18, layer_0_26_19, layer_0_26_20, layer_0_26_21, layer_0_26_22, layer_0_26_23, layer_0_26_24, layer_0_26_25, layer_0_26_26, layer_0_27_0, layer_0_27_1, layer_0_27_2, layer_0_27_3, layer_0_27_4, layer_0_27_5, layer_0_27_6, layer_0_27_7, layer_0_27_8, layer_0_27_9, layer_0_27_10, layer_0_27_11, layer_0_27_12, layer_0_27_13, layer_0_27_14, layer_0_27_15, layer_0_27_16, layer_0_27_17, layer_0_27_18, layer_0_27_19, layer_0_27_20, layer_0_27_21, layer_0_27_22, layer_0_27_23, layer_0_27_24, layer_0_27_25, layer_0_27_26, layer_0_27_27, layer_0_28_0, layer_0_28_1, layer_0_28_2, layer_0_28_3, layer_0_28_4, layer_0_28_5, layer_0_28_6, layer_0_28_7, layer_0_28_8, layer_0_28_9, layer_0_28_10, layer_0_28_11, layer_0_28_12, layer_0_28_13, layer_0_28_14, layer_0_28_15, layer_0_28_16, layer_0_28_17, layer_0_28_18, layer_0_28_19, layer_0_28_20, layer_0_28_21, layer_0_28_22, layer_0_28_23, layer_0_28_24, layer_0_28_25, layer_0_28_26, layer_0_28_27, layer_0_28_28, layer_0_29_0, layer_0_29_1, layer_0_29_2, layer_0_29_3, layer_0_29_4, layer_0_29_5, layer_0_29_6, layer_0_29_7, layer_0_29_8, layer_0_29_9, layer_0_29_10, layer_0_29_11, layer_0_29_12, layer_0_29_13, layer_0_29_14, layer_0_29_15, layer_0_29_16, layer_0_29_17, layer_0_29_18, layer_0_29_19, layer_0_29_20, layer_0_29_21, layer_0_29_22, layer_0_29_23, layer_0_29_24, layer_0_29_25, layer_0_29_26, layer_0_29_27, layer_0_29_28, layer_0_29_29, layer_0_30_0, layer_0_30_1, layer_0_30_2, layer_0_30_3, layer_0_30_4, layer_0_30_5, layer_0_30_6, layer_0_30_7, layer_0_30_8, layer_0_30_9, layer_0_30_10, layer_0_30_11, layer_0_30_12, layer_0_30_13, layer_0_30_14, layer_0_30_15, layer_0_30_16, layer_0_30_17, layer_0_30_18, layer_0_30_19, layer_0_30_20, layer_0_30_21, layer_0_30_22, layer_0_30_23, layer_0_30_24, layer_0_30_25, layer_0_30_26, layer_0_30_27, layer_0_30_28, layer_0_30_29, layer_0_30_30, layer_0_31_0, layer_0_31_1, layer_0_31_2, layer_0_31_3, layer_0_31_4, layer_0_31_5, layer_0_31_6, layer_0_31_7, layer_0_31_8, layer_0_31_9, layer_0_31_10, layer_0_31_11, layer_0_31_12, layer_0_31_13, layer_0_31_14, layer_0_31_15, layer_0_31_16, layer_0_31_17, layer_0_31_18, layer_0_31_19, layer_0_31_20, layer_0_31_21,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 xml:space="preserve">layer_0_31_22, layer_0_31_23, layer_0_31_24, layer_0_31_25, layer_0_31_26, layer_0_31_27, layer_0_31_28, layer_0_31_29, layer_0_31_30, layer_0_31_31, layer_0_32_0, layer_0_32_1, layer_0_32_2, layer_0_32_3, layer_0_32_4, layer_0_32_5, layer_0_32_6, layer_0_32_7, layer_0_32_8, layer_0_32_9, layer_0_32_10, layer_0_32_11, layer_0_32_12, layer_0_32_13, layer_0_32_14, layer_0_32_15, layer_0_32_16, layer_0_32_17, layer_0_32_18, layer_0_32_19, layer_0_32_20, layer_0_32_21, layer_0_32_22, layer_0_32_23, layer_0_32_24, layer_0_32_25, layer_0_32_26, layer_0_32_27, layer_0_32_28, layer_0_32_29, layer_0_32_30, layer_0_33_0, layer_0_33_1, layer_0_33_2, layer_0_33_3, layer_0_33_4, layer_0_33_5, layer_0_33_6, layer_0_33_7, layer_0_33_8, layer_0_33_9, layer_0_33_10, layer_0_33_11, layer_0_33_12, layer_0_33_13, layer_0_33_14, layer_0_33_15, layer_0_33_16, layer_0_33_17, layer_0_33_18, layer_0_33_19, layer_0_33_20, layer_0_33_21, layer_0_33_22, layer_0_33_23, layer_0_33_24, layer_0_33_25, layer_0_33_26, layer_0_33_27, layer_0_33_28, layer_0_33_29, layer_0_34_0, layer_0_34_1, layer_0_34_2, layer_0_34_3, layer_0_34_4, layer_0_34_5, layer_0_34_6, layer_0_34_7, layer_0_34_8, layer_0_34_9, layer_0_34_10, layer_0_34_11, layer_0_34_12, layer_0_34_13, layer_0_34_14, layer_0_34_15, layer_0_34_16, layer_0_34_17, layer_0_34_18, layer_0_34_19, layer_0_34_20, layer_0_34_21, layer_0_34_22, layer_0_34_23, layer_0_34_24, layer_0_34_25, layer_0_34_26, layer_0_34_27, layer_0_34_28, layer_0_35_0, layer_0_35_1, layer_0_35_2, layer_0_35_3, layer_0_35_4, layer_0_35_5, layer_0_35_6, layer_0_35_7, layer_0_35_8, layer_0_35_9, layer_0_35_10, layer_0_35_11, layer_0_35_12, layer_0_35_13, layer_0_35_14, layer_0_35_15, layer_0_35_16, layer_0_35_17, layer_0_35_18, layer_0_35_19, layer_0_35_20, layer_0_35_21, layer_0_35_22, layer_0_35_23, layer_0_35_24, layer_0_35_25, layer_0_35_26, layer_0_35_27, layer_0_36_0, layer_0_36_1, layer_0_36_2, layer_0_36_3, layer_0_36_4, layer_0_36_5, layer_0_36_6, layer_0_36_7, layer_0_36_8, layer_0_36_9, layer_0_36_10, layer_0_36_11, layer_0_36_12, layer_0_36_13, layer_0_36_14, layer_0_36_15, layer_0_36_16, layer_0_36_17, layer_0_36_18, layer_0_36_19, layer_0_36_20, layer_0_36_21, layer_0_36_22, layer_0_36_23, layer_0_36_24, layer_0_36_25, layer_0_36_26, layer_0_37_0, layer_0_37_1, layer_0_37_2, layer_0_37_3, layer_0_37_4, layer_0_37_5, layer_0_37_6, layer_0_37_7, layer_0_37_8, layer_0_37_9, layer_0_37_10, layer_0_37_11, layer_0_37_12, layer_0_37_13, layer_0_37_14, layer_0_37_15, layer_0_37_16, layer_0_37_17, layer_0_37_18, layer_0_37_19, layer_0_37_20, layer_0_37_21, layer_0_37_22, layer_0_37_23, layer_0_37_24, layer_0_37_25, layer_0_38_0, layer_0_38_1, layer_0_38_2, layer_0_38_3, layer_0_38_4, layer_0_38_5, layer_0_38_6, layer_0_38_7, layer_0_38_8, layer_0_38_9, layer_0_38_10, layer_0_38_11, layer_0_38_12, layer_0_38_13, layer_0_38_14, layer_0_38_15, layer_0_38_16, layer_0_38_17, layer_0_38_18, layer_0_38_19, layer_0_38_20, layer_0_38_21, layer_0_38_22, layer_0_38_23, layer_0_38_24, layer_0_39_0, layer_0_39_1, layer_0_39_2, layer_0_39_3, layer_0_39_4, layer_0_39_5, layer_0_39_6, layer_0_39_7, layer_0_39_8, layer_0_39_9, layer_0_39_10, layer_0_39_11, layer_0_39_12, layer_0_39_13, layer_0_39_14, layer_0_39_15, layer_0_39_16, layer_0_39_17, layer_0_39_18, layer_0_39_19, layer_0_39_20, layer_0_39_21, layer_0_39_22, layer_0_39_23, layer_0_40_0, layer_0_40_1, layer_0_40_2, layer_0_40_3, layer_0_40_4, layer_0_40_5, layer_0_40_6, layer_0_40_7, layer_0_40_8, layer_0_40_9, layer_0_40_10, layer_0_40_11, layer_0_40_12, layer_0_40_13, layer_0_40_14, layer_0_40_15, layer_0_40_16, layer_0_40_17, layer_0_40_18, layer_0_40_19, layer_0_40_20, layer_0_40_21, layer_0_40_22, layer_0_41_0, layer_0_41_1, layer_0_41_2, layer_0_41_3, layer_0_41_4, layer_0_41_5, layer_0_41_6, layer_0_41_7, layer_0_41_8, layer_0_41_9, layer_0_41_10, layer_0_41_11, layer_0_41_12, layer_0_41_13, layer_0_41_14, layer_0_41_15, layer_0_41_16, layer_0_41_17, layer_0_41_18, layer_0_41_19, layer_0_41_20, layer_0_41_21, layer_0_42_0, layer_0_42_1, layer_0_42_2, layer_0_42_3, layer_0_42_4, layer_0_42_5, layer_0_42_6, layer_0_42_7, layer_0_42_8, layer_0_42_9, layer_0_42_10, layer_0_42_11, layer_0_42_12, layer_0_42_13, layer_0_42_14, layer_0_42_15, layer_0_42_16, layer_0_42_17, layer_0_42_18, layer_0_42_19, layer_0_42_20, layer_0_43_0, layer_0_43_1, layer_0_43_2, layer_0_43_3, layer_0_43_4, layer_0_43_5, layer_0_43_6, layer_0_43_7, layer_0_43_8, layer_0_43_9, layer_0_43_10, layer_0_43_11, layer_0_43_12, layer_0_43_13, layer_0_43_14, layer_0_43_15, layer_0_43_16, layer_0_43_17, layer_0_43_18, layer_0_43_19, layer_0_44_0, layer_0_44_1, layer_0_44_2, layer_0_44_3, layer_0_44_4, layer_0_44_5, layer_0_44_6, layer_0_44_7, layer_0_44_8, layer_0_44_9, layer_0_44_10, layer_0_44_11, layer_0_44_12, layer_0_44_13, layer_0_44_14, layer_0_44_15, layer_0_44_16, layer_0_44_17, layer_0_44_18, layer_0_45_0, layer_0_45_1, layer_0_45_2, layer_0_45_3, layer_0_45_4, layer_0_45_5, layer_0_45_6, layer_0_45_7, layer_0_45_8, layer_0_45_9, layer_0_45_10, layer_0_45_11, layer_0_45_12, layer_0_45_13, layer_0_45_14, layer_0_45_15, layer_0_45_16, layer_0_45_17, layer_0_46_0, layer_0_46_1, layer_0_46_2, layer_0_46_3, layer_0_46_4, layer_0_46_5, layer_0_46_6, layer_0_46_7, layer_0_46_8, layer_0_46_9, layer_0_46_10, layer_0_46_11, layer_0_46_12, layer_0_46_13, layer_0_46_14, layer_0_46_15, layer_0_46_16, layer_0_47_0, layer_0_47_1, layer_0_47_2, layer_0_47_3, layer_0_47_4, layer_0_47_5, layer_0_47_6, layer_0_47_7, layer_0_47_8, layer_0_47_9, layer_0_47_10, layer_0_47_11, layer_0_47_12, layer_0_47_13, layer_0_47_14, layer_0_47_15, layer_0_48_0, layer_0_48_1, layer_0_48_2, layer_0_48_3, layer_0_48_4, layer_0_48_5, layer_0_48_6, layer_0_48_7, layer_0_48_8, layer_0_48_9, layer_0_48_10, layer_0_48_11, layer_0_48_12, layer_0_48_13, layer_0_48_14, layer_0_49_0, layer_0_49_1, layer_0_49_2, layer_0_49_3, layer_0_49_4, layer_0_49_5, layer_0_49_6, layer_0_49_7, layer_0_49_8, layer_0_49_9, layer_0_49_10, layer_0_49_11, layer_0_49_12, layer_0_49_13, layer_0_50_0, layer_0_50_1, layer_0_50_2, layer_0_50_3, layer_0_50_4, layer_0_50_5, layer_0_50_6, layer_0_50_7, layer_0_50_8, layer_0_50_9, layer_0_50_10, layer_0_50_11, layer_0_50_12, layer_0_51_0, layer_0_51_1, layer_0_51_2, layer_0_51_3, layer_0_51_4, layer_0_51_5, layer_0_51_6, layer_0_51_7, layer_0_51_8, layer_0_51_9, layer_0_51_10, layer_0_51_11, layer_0_52_0, layer_0_52_1, layer_0_52_2, layer_0_52_3, layer_0_52_4, layer_0_52_5, layer_0_52_6, layer_0_52_7, layer_0_52_8, layer_0_52_9, layer_0_52_10, layer_0_53_0, layer_0_53_1, layer_0_53_2, layer_0_53_3,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layer_0_53_4, layer_0_53_5, layer_0_53_6, layer_0_53_7, layer_0_53_8, layer_0_53_9, layer_0_54_0, layer_0_54_1, layer_0_54_2, layer_0_54_3, layer_0_54_4, layer_0_54_5, layer_0_54_6, layer_0_54_7, layer_0_54_8, layer_0_55_0, layer_0_55_1, layer_0_55_2, layer_0_55_3, layer_0_55_4, layer_0_55_5, layer_0_55_6, layer_0_55_7, layer_0_56_0, layer_0_56_1, layer_0_56_2, layer_0_56_3, layer_0_56_4, layer_0_56_5, layer_0_56_6, layer_0_57_0, layer_0_57_1, layer_0_57_2, layer_0_57_3, layer_0_57_4, layer_0_57_5, layer_0_58_0, layer_0_58_1, layer_0_58_2, layer_0_58_3, layer_0_58_4, layer_0_59_0, layer_0_59_1, layer_0_59_2, layer_0_59_3, layer_0_60_0, layer_0_60_1, layer_0_60_2, layer_0_61_0, layer_0_61_1, layer_0_62_0;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layer_0_0_0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layer_0_6_0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layer_0_6_1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layer_0_6_2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layer_0_6_3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layer_0_6_4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layer_0_6_5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layer_0_6_6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layer_0_7_0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layer_0_7_1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layer_0_7_2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layer_0_7_3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layer_0_7_4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layer_0_7_5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layer_0_7_6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layer_0_7_7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layer_0_8_0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layer_0_8_1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layer_0_8_2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layer_0_8_3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layer_0_8_4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layer_0_8_5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layer_0_8_6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layer_0_8_7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layer_0_8_8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layer_0_9_0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layer_0_9_1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layer_0_9_2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layer_0_9_3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layer_0_9_4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layer_0_9_5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layer_0_9_6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layer_0_9_7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layer_0_9_8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layer_0_9_9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layer_0_10_0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layer_0_10_1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layer_0_10_2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layer_0_10_3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layer_0_10_4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layer_0_10_5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layer_0_10_6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layer_0_10_7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layer_0_10_8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layer_0_10_9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layer_0_10_10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layer_0_11_0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layer_0_11_1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layer_0_11_2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layer_0_11_3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layer_0_11_4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layer_0_11_5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layer_0_11_6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lastRenderedPageBreak/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layer_0_11_7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layer_0_11_8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layer_0_11_9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layer_0_11_10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layer_0_11_11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layer_0_12_0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layer_0_12_1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layer_0_12_2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layer_0_12_3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layer_0_12_4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layer_0_12_5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layer_0_12_6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layer_0_12_7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layer_0_12_8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layer_0_12_9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layer_0_12_10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layer_0_12_11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layer_0_12_12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layer_0_13_0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layer_0_13_1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layer_0_13_2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layer_0_13_3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layer_0_13_4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layer_0_13_5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layer_0_13_6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layer_0_13_7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layer_0_13_8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layer_0_13_9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layer_0_13_10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layer_0_13_11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layer_0_13_12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layer_0_13_13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layer_0_14_0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layer_0_14_1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layer_0_14_2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layer_0_14_3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layer_0_14_4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layer_0_14_5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layer_0_14_6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layer_0_14_7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layer_0_14_8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layer_0_14_9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layer_0_14_10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layer_0_14_11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layer_0_14_12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layer_0_14_13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layer_0_14_14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layer_0_15_0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layer_0_15_1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layer_0_15_2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layer_0_15_3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layer_0_15_4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layer_0_15_5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layer_0_15_6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layer_0_15_7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layer_0_15_8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layer_0_15_9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layer_0_15_10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layer_0_15_11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layer_0_15_12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layer_0_15_13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layer_0_15_14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layer_0_15_15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layer_0_16_0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layer_0_16_1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layer_0_16_2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layer_0_16_3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layer_0_16_4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layer_0_16_5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layer_0_16_6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layer_0_16_7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layer_0_16_8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layer_0_16_9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layer_0_16_10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layer_0_16_11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layer_0_16_12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layer_0_16_13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layer_0_16_14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layer_0_16_15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layer_0_16_16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layer_0_17_0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layer_0_17_1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lastRenderedPageBreak/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layer_0_17_2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layer_0_17_3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layer_0_17_4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layer_0_17_5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layer_0_17_6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layer_0_17_7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layer_0_17_8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layer_0_17_9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layer_0_17_10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layer_0_17_11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layer_0_17_12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layer_0_17_13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layer_0_17_14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layer_0_17_15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layer_0_17_16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layer_0_17_17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layer_0_18_0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layer_0_18_1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layer_0_18_2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layer_0_18_3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layer_0_18_4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layer_0_18_5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layer_0_18_6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layer_0_18_7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layer_0_18_8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layer_0_18_9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layer_0_18_10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layer_0_18_11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layer_0_18_12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layer_0_18_13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layer_0_18_14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layer_0_18_15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layer_0_18_16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layer_0_18_17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layer_0_18_18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layer_0_19_0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layer_0_19_1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layer_0_19_2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layer_0_19_3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layer_0_19_4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layer_0_19_5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layer_0_19_6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layer_0_19_7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layer_0_19_8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layer_0_19_9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layer_0_19_10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layer_0_19_11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layer_0_19_12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layer_0_19_13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layer_0_19_14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layer_0_19_15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layer_0_19_16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layer_0_19_17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layer_0_19_18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layer_0_19_19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layer_0_20_0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layer_0_20_1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layer_0_20_2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layer_0_20_3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layer_0_20_4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layer_0_20_5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layer_0_20_6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layer_0_20_7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layer_0_20_8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layer_0_20_9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layer_0_20_10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layer_0_20_11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layer_0_20_12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layer_0_20_13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layer_0_20_14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layer_0_20_15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layer_0_20_16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layer_0_20_17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layer_0_20_18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layer_0_20_19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layer_0_20_20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layer_0_21_0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layer_0_21_1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layer_0_21_2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layer_0_21_3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layer_0_21_4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layer_0_21_5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lastRenderedPageBreak/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layer_0_21_6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layer_0_21_7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layer_0_21_8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layer_0_21_9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layer_0_21_10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layer_0_21_11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layer_0_21_12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layer_0_21_13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layer_0_21_14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layer_0_21_15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layer_0_21_16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layer_0_21_17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layer_0_21_18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layer_0_21_19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layer_0_21_20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layer_0_21_21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layer_0_22_0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layer_0_22_1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layer_0_22_2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layer_0_22_3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layer_0_22_4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layer_0_22_5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layer_0_22_6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layer_0_22_7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layer_0_22_8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layer_0_22_9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layer_0_22_10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layer_0_22_11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layer_0_22_12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layer_0_22_13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layer_0_22_14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layer_0_22_15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layer_0_22_16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layer_0_22_17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layer_0_22_18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layer_0_22_19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layer_0_22_20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layer_0_22_21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layer_0_22_22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layer_0_23_0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layer_0_23_1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layer_0_23_2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layer_0_23_3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layer_0_23_4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layer_0_23_5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layer_0_23_6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layer_0_23_7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layer_0_23_8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layer_0_23_9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layer_0_23_10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layer_0_23_11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layer_0_23_12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layer_0_23_13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layer_0_23_14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layer_0_23_15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layer_0_23_16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layer_0_23_17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layer_0_23_18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layer_0_23_19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layer_0_23_20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layer_0_23_21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layer_0_23_22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layer_0_23_23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layer_0_24_0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layer_0_24_1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layer_0_24_2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layer_0_24_3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layer_0_24_4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layer_0_24_5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layer_0_24_6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layer_0_24_7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layer_0_24_8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layer_0_24_9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layer_0_24_10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layer_0_24_11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layer_0_24_12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layer_0_24_13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layer_0_24_14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layer_0_24_15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layer_0_24_16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layer_0_24_17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layer_0_24_18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lastRenderedPageBreak/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layer_0_24_19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layer_0_24_20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layer_0_24_21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layer_0_24_22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layer_0_24_23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layer_0_24_24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layer_0_25_0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layer_0_25_1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layer_0_25_2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layer_0_25_3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layer_0_25_4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layer_0_25_5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layer_0_25_6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layer_0_25_7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layer_0_25_8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layer_0_25_9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layer_0_25_10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layer_0_25_11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layer_0_25_12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layer_0_25_13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layer_0_25_14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layer_0_25_15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layer_0_25_16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layer_0_25_17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layer_0_25_18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layer_0_25_19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layer_0_25_20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layer_0_25_21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layer_0_25_22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layer_0_25_23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layer_0_25_24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layer_0_25_25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layer_0_26_0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layer_0_26_1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layer_0_26_2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layer_0_26_3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layer_0_26_4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layer_0_26_5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layer_0_26_6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layer_0_26_7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layer_0_26_8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layer_0_26_9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layer_0_26_10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layer_0_26_11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layer_0_26_12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layer_0_26_13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layer_0_26_14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layer_0_26_15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layer_0_26_16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layer_0_26_17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layer_0_26_18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layer_0_26_19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layer_0_26_20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layer_0_26_21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layer_0_26_22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layer_0_26_23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layer_0_26_24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layer_0_26_25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layer_0_26_26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layer_0_27_0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layer_0_27_1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layer_0_27_2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layer_0_27_3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layer_0_27_4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layer_0_27_5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layer_0_27_6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layer_0_27_7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layer_0_27_8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layer_0_27_9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layer_0_27_10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layer_0_27_11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layer_0_27_12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layer_0_27_13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layer_0_27_14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layer_0_27_15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layer_0_27_16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layer_0_27_17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layer_0_27_18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layer_0_27_19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layer_0_27_20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layer_0_27_21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layer_0_27_22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lastRenderedPageBreak/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layer_0_27_23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layer_0_27_24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layer_0_27_25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layer_0_27_26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layer_0_27_27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layer_0_28_0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layer_0_28_1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layer_0_28_2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layer_0_28_3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layer_0_28_4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layer_0_28_5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layer_0_28_6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layer_0_28_7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layer_0_28_8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layer_0_28_9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layer_0_28_10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layer_0_28_11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layer_0_28_12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layer_0_28_13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layer_0_28_14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layer_0_28_15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layer_0_28_16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layer_0_28_17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layer_0_28_18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layer_0_28_19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layer_0_28_20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layer_0_28_21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layer_0_28_22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layer_0_28_23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layer_0_28_24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layer_0_28_25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layer_0_28_26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layer_0_28_27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layer_0_28_28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layer_0_29_0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layer_0_29_1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layer_0_29_2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layer_0_29_3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layer_0_29_4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layer_0_29_5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layer_0_29_6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layer_0_29_7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layer_0_29_8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layer_0_29_9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layer_0_29_10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layer_0_29_11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layer_0_29_12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layer_0_29_13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layer_0_29_14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layer_0_29_15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layer_0_29_16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layer_0_29_17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layer_0_29_18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layer_0_29_19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layer_0_29_20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layer_0_29_21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layer_0_29_22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layer_0_29_23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layer_0_29_24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layer_0_29_25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layer_0_29_26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layer_0_29_27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layer_0_29_28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layer_0_29_29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layer_0_30_0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layer_0_30_1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layer_0_30_2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layer_0_30_3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layer_0_30_4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layer_0_30_5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layer_0_30_6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layer_0_30_7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layer_0_30_8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layer_0_30_9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layer_0_30_10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layer_0_30_11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layer_0_30_12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layer_0_30_13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layer_0_30_14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layer_0_30_15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layer_0_30_16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layer_0_30_17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lastRenderedPageBreak/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layer_0_30_18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layer_0_30_19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layer_0_30_20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layer_0_30_21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layer_0_30_22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layer_0_30_23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layer_0_30_24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layer_0_30_25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layer_0_30_26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layer_0_30_27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layer_0_30_28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layer_0_30_29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layer_0_30_30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layer_0_31_0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layer_0_31_1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layer_0_31_2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layer_0_31_3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layer_0_31_4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layer_0_31_5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layer_0_31_6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layer_0_31_7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layer_0_31_8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layer_0_31_9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layer_0_31_10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layer_0_31_11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layer_0_31_12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layer_0_31_13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layer_0_31_14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layer_0_31_15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layer_0_31_16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layer_0_31_17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layer_0_31_18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layer_0_31_19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layer_0_31_20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layer_0_31_21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layer_0_31_22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layer_0_31_23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layer_0_31_24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layer_0_31_25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layer_0_31_26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layer_0_31_27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layer_0_31_28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layer_0_31_29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layer_0_31_30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layer_0_31_31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layer_0_32_0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layer_0_32_1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layer_0_32_2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layer_0_32_3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layer_0_32_4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layer_0_32_5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layer_0_32_6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layer_0_32_7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layer_0_32_8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layer_0_32_9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layer_0_32_10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layer_0_32_11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layer_0_32_12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layer_0_32_13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layer_0_32_14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layer_0_32_15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layer_0_32_16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layer_0_32_17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layer_0_32_18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layer_0_32_19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layer_0_32_20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layer_0_32_21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layer_0_32_22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layer_0_32_23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layer_0_32_24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layer_0_32_25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layer_0_32_26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layer_0_32_27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layer_0_32_28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layer_0_32_29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layer_0_32_30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layer_0_33_0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layer_0_33_1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layer_0_33_2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layer_0_33_3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layer_0_33_4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layer_0_33_5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lastRenderedPageBreak/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layer_0_33_6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layer_0_33_7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layer_0_33_8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layer_0_33_9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layer_0_33_10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layer_0_33_11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layer_0_33_12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layer_0_33_13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layer_0_33_14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layer_0_33_15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layer_0_33_16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layer_0_33_17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layer_0_33_18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layer_0_33_19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layer_0_33_20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layer_0_33_21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layer_0_33_22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layer_0_33_23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layer_0_33_24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layer_0_33_25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layer_0_33_26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layer_0_33_27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layer_0_33_28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layer_0_33_29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layer_0_34_0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layer_0_34_1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layer_0_34_2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layer_0_34_3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layer_0_34_4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layer_0_34_5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layer_0_34_6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layer_0_34_7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layer_0_34_8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layer_0_34_9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layer_0_34_10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layer_0_34_11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layer_0_34_12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layer_0_34_13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layer_0_34_14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layer_0_34_15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layer_0_34_16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layer_0_34_17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layer_0_34_18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layer_0_34_19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layer_0_34_20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layer_0_34_21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layer_0_34_22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layer_0_34_23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layer_0_34_24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layer_0_34_25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layer_0_34_26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layer_0_34_27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layer_0_34_28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layer_0_35_0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layer_0_35_1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layer_0_35_2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layer_0_35_3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layer_0_35_4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layer_0_35_5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layer_0_35_6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layer_0_35_7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layer_0_35_8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layer_0_35_9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layer_0_35_10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layer_0_35_11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layer_0_35_12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layer_0_35_13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layer_0_35_14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layer_0_35_15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layer_0_35_16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layer_0_35_17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layer_0_35_18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layer_0_35_19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layer_0_35_20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layer_0_35_21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layer_0_35_22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layer_0_35_23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layer_0_35_24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layer_0_35_25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layer_0_35_26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layer_0_35_27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layer_0_36_0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lastRenderedPageBreak/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layer_0_36_1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layer_0_36_2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layer_0_36_3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layer_0_36_4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layer_0_36_5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layer_0_36_6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layer_0_36_7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layer_0_36_8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layer_0_36_9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layer_0_36_10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layer_0_36_11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layer_0_36_12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layer_0_36_13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layer_0_36_14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layer_0_36_15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layer_0_36_16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layer_0_36_17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layer_0_36_18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layer_0_36_19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layer_0_36_20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layer_0_36_21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layer_0_36_22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layer_0_36_23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layer_0_36_24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layer_0_36_25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layer_0_36_26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layer_0_37_0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layer_0_37_1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layer_0_37_2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layer_0_37_3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layer_0_37_4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layer_0_37_5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layer_0_37_6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layer_0_37_7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layer_0_37_8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layer_0_37_9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layer_0_37_10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layer_0_37_11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layer_0_37_12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layer_0_37_13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layer_0_37_14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layer_0_37_15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layer_0_37_16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layer_0_37_17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layer_0_37_18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layer_0_37_19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layer_0_37_20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layer_0_37_21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layer_0_37_22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layer_0_37_23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layer_0_37_24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layer_0_37_25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layer_0_38_0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layer_0_38_1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layer_0_38_2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layer_0_38_3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layer_0_38_4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layer_0_38_5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layer_0_38_6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layer_0_38_7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layer_0_38_8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layer_0_38_9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layer_0_38_10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layer_0_38_11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layer_0_38_12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layer_0_38_13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layer_0_38_14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layer_0_38_15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layer_0_38_16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layer_0_38_17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layer_0_38_18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layer_0_38_19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layer_0_38_20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layer_0_38_21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layer_0_38_22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layer_0_38_23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layer_0_38_24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layer_0_39_0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layer_0_39_1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layer_0_39_2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layer_0_39_3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layer_0_39_4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lastRenderedPageBreak/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layer_0_39_5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layer_0_39_6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layer_0_39_7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layer_0_39_8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layer_0_39_9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layer_0_39_10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layer_0_39_11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layer_0_39_12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layer_0_39_13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layer_0_39_14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layer_0_39_15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layer_0_39_16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layer_0_39_17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layer_0_39_18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layer_0_39_19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layer_0_39_20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layer_0_39_21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layer_0_39_22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layer_0_39_23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layer_0_40_0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layer_0_40_1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layer_0_40_2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layer_0_40_3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layer_0_40_4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layer_0_40_5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layer_0_40_6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layer_0_40_7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layer_0_40_8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layer_0_40_9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layer_0_40_10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layer_0_40_11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layer_0_40_12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layer_0_40_13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layer_0_40_14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layer_0_40_15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layer_0_40_16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layer_0_40_17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layer_0_40_18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layer_0_40_19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layer_0_40_20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layer_0_40_21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layer_0_40_22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layer_0_41_0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layer_0_41_1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layer_0_41_2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layer_0_41_3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layer_0_41_4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layer_0_41_5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layer_0_41_6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layer_0_41_7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layer_0_41_8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layer_0_41_9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layer_0_41_10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layer_0_41_11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layer_0_41_12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layer_0_41_13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layer_0_41_14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layer_0_41_15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layer_0_41_16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layer_0_41_17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layer_0_41_18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layer_0_41_19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layer_0_41_20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layer_0_41_21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layer_0_42_0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layer_0_42_1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layer_0_42_2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layer_0_42_3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layer_0_42_4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layer_0_42_5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layer_0_42_6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layer_0_42_7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layer_0_42_8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layer_0_42_9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layer_0_42_10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layer_0_42_11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layer_0_42_12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layer_0_42_13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layer_0_42_14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layer_0_42_15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layer_0_42_16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layer_0_42_17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lastRenderedPageBreak/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layer_0_42_18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layer_0_42_19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layer_0_42_20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layer_0_43_0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layer_0_43_1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layer_0_43_2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layer_0_43_3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layer_0_43_4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layer_0_43_5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layer_0_43_6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layer_0_43_7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layer_0_43_8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layer_0_43_9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layer_0_43_10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layer_0_43_11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layer_0_43_12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layer_0_43_13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layer_0_43_14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layer_0_43_15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layer_0_43_16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layer_0_43_17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layer_0_43_18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layer_0_43_19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layer_0_44_0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layer_0_44_1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layer_0_44_2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layer_0_44_3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layer_0_44_4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layer_0_44_5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layer_0_44_6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layer_0_44_7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layer_0_44_8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layer_0_44_9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layer_0_44_10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layer_0_44_11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layer_0_44_12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layer_0_44_13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layer_0_44_14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layer_0_44_15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layer_0_44_16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layer_0_44_17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layer_0_44_18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layer_0_45_0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layer_0_45_1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layer_0_45_2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layer_0_45_3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layer_0_45_4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layer_0_45_5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layer_0_45_6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layer_0_45_7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layer_0_45_8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layer_0_45_9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layer_0_45_10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layer_0_45_11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layer_0_45_12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layer_0_45_13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layer_0_45_14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layer_0_45_15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layer_0_45_16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layer_0_45_17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layer_0_46_0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layer_0_46_1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layer_0_46_2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layer_0_46_3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layer_0_46_4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layer_0_46_5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layer_0_46_6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layer_0_46_7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layer_0_46_8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layer_0_46_9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layer_0_46_10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layer_0_46_11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layer_0_46_12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layer_0_46_13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layer_0_46_14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layer_0_46_15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layer_0_46_16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layer_0_47_0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layer_0_47_1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layer_0_47_2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layer_0_47_3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layer_0_47_4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lastRenderedPageBreak/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layer_0_47_5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layer_0_47_6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layer_0_47_7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layer_0_47_8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layer_0_47_9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layer_0_47_10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layer_0_47_11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layer_0_47_12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layer_0_47_13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layer_0_47_14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layer_0_47_15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layer_0_48_0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layer_0_48_1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layer_0_48_2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layer_0_48_3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layer_0_48_4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layer_0_48_5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layer_0_48_6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layer_0_48_7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layer_0_48_8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layer_0_48_9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layer_0_48_10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layer_0_48_11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layer_0_48_12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layer_0_48_13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layer_0_48_14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layer_0_49_0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layer_0_49_1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layer_0_49_2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layer_0_49_3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layer_0_49_4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layer_0_49_5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layer_0_49_6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layer_0_49_7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layer_0_49_8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layer_0_49_9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layer_0_49_10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layer_0_49_11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layer_0_49_12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layer_0_49_13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layer_0_50_0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layer_0_50_1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layer_0_50_2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layer_0_50_3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layer_0_50_4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layer_0_50_5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layer_0_50_6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layer_0_50_7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layer_0_50_8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layer_0_50_9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layer_0_50_10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layer_0_50_11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layer_0_50_12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layer_0_51_0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layer_0_51_1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layer_0_51_2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layer_0_51_3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layer_0_51_4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layer_0_51_5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layer_0_51_6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layer_0_51_7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layer_0_51_8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layer_0_51_9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layer_0_51_10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layer_0_51_11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layer_0_52_0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layer_0_52_1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layer_0_52_2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layer_0_52_3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layer_0_52_4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layer_0_52_5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layer_0_52_6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layer_0_52_7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layer_0_52_8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layer_0_52_9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layer_0_52_10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layer_0_53_0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layer_0_53_1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layer_0_53_2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layer_0_53_3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layer_0_53_4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layer_0_53_5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lastRenderedPageBreak/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layer_0_53_6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layer_0_53_7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layer_0_53_8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layer_0_53_9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layer_0_54_0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layer_0_54_1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layer_0_54_2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layer_0_54_3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layer_0_54_4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layer_0_54_5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layer_0_54_6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layer_0_54_7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layer_0_54_8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layer_0_55_0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layer_0_55_1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layer_0_55_2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layer_0_55_3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layer_0_55_4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layer_0_55_5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layer_0_55_6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layer_0_55_7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24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layer_0_56_0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layer_0_56_1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layer_0_56_2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layer_0_56_3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layer_0_56_4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layer_0_56_5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layer_0_56_6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layer_0_57_0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layer_0_57_1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layer_0_57_2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layer_0_57_3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layer_0_57_4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layer_0_57_5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26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layer_0_58_0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layer_0_58_1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layer_0_58_2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layer_0_58_3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layer_0_58_4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27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layer_0_59_0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layer_0_59_1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layer_0_59_2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layer_0_59_3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layer_0_60_0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layer_0_60_1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layer_0_60_2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29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layer_0_61_0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layer_0_61_1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layer_0_62_0 = bx[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ax[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] :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wire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layer_1_0_0, layer_1_1_0, layer_1_2_0, layer_1_2_1, layer_1_3_0, layer_1_3_1, layer_1_3_2, layer_1_4_0, layer_1_4_1, layer_1_4_2, layer_1_5_0, layer_1_5_1, layer_1_5_2, layer_1_5_3, layer_1_6_0, layer_1_6_1, layer_1_6_2, layer_1_6_3, layer_1_6_4, layer_1_7_0, layer_1_7_1, layer_1_7_2, layer_1_7_3, layer_1_7_4, layer_1_8_0, layer_1_8_1, layer_1_8_2, layer_1_8_3, layer_1_8_4, layer_1_8_5, layer_1_9_0, layer_1_9_1, layer_1_9_2, layer_1_9_3, layer_1_9_4, layer_1_9_5, layer_1_9_6, layer_1_10_0, layer_1_10_1, layer_1_10_2, layer_1_10_3, layer_1_10_4, layer_1_10_5, layer_1_10_6, layer_1_11_0, layer_1_11_1, layer_1_11_2, layer_1_11_3, layer_1_11_4, layer_1_11_5, layer_1_11_6, layer_1_11_7, layer_1_12_0, layer_1_12_1, layer_1_12_2, layer_1_12_3, layer_1_12_4, layer_1_12_5, layer_1_12_6, layer_1_12_7, layer_1_12_8, layer_1_13_0, layer_1_13_1, layer_1_13_2, layer_1_13_3, layer_1_13_4, layer_1_13_5, layer_1_13_6, layer_1_13_7, layer_1_13_8, layer_1_14_0, layer_1_14_1, layer_1_14_2, layer_1_14_3, layer_1_14_4, layer_1_14_5, layer_1_14_6, layer_1_14_7, layer_1_14_8, layer_1_14_9, layer_1_15_0, layer_1_15_1, layer_1_15_2, layer_1_15_3, layer_1_15_4, layer_1_15_5, layer_1_15_6, layer_1_15_7, layer_1_15_8, layer_1_15_9, layer_1_15_10, layer_1_16_0, layer_1_16_1, layer_1_16_2, layer_1_16_3, layer_1_16_4, layer_1_16_5, layer_1_16_6, layer_1_16_7, layer_1_16_8, layer_1_16_9, layer_1_16_10, layer_1_17_0, layer_1_17_1, layer_1_17_2, layer_1_17_3, layer_1_17_4, layer_1_17_5, layer_1_17_6, layer_1_17_7, layer_1_17_8, layer_1_17_9, layer_1_17_10, layer_1_17_11, layer_1_18_0, layer_1_18_1, layer_1_18_2, layer_1_18_3, layer_1_18_4, layer_1_18_5, layer_1_18_6, layer_1_18_7, layer_1_18_8, layer_1_18_9, layer_1_18_10, layer_1_18_11, layer_1_18_12, layer_1_19_0, layer_1_19_1, layer_1_19_2, layer_1_19_3, layer_1_19_4, layer_1_19_5, layer_1_19_6, layer_1_19_7, layer_1_19_8, layer_1_19_9, layer_1_19_10, layer_1_19_11, layer_1_19_12, layer_1_20_0, layer_1_20_1, layer_1_20_2, layer_1_20_3, layer_1_20_4, layer_1_20_5, layer_1_20_6, layer_1_20_7, layer_1_20_8, layer_1_20_9, layer_1_20_10, layer_1_20_11, layer_1_20_12, layer_1_20_13, layer_1_21_0, layer_1_21_1, layer_1_21_2, layer_1_21_3, layer_1_21_4, layer_1_21_5, layer_1_21_6, layer_1_21_7, layer_1_21_8, layer_1_21_9, layer_1_21_10, layer_1_21_11, layer_1_21_12, layer_1_21_13, layer_1_21_14, layer_1_22_0, layer_1_22_1, layer_1_22_2, layer_1_22_3, layer_1_22_4, layer_1_22_5, layer_1_22_6, layer_1_22_7, layer_1_22_8, layer_1_22_9, layer_1_22_10, layer_1_22_11, layer_1_22_12, layer_1_22_13, layer_1_22_14, layer_1_23_0, layer_1_23_1, layer_1_23_2, layer_1_23_3, layer_1_23_4, layer_1_23_5, layer_1_23_6, layer_1_23_7, layer_1_23_8, layer_1_23_9, layer_1_23_10, layer_1_23_11, layer_1_23_12, layer_1_23_13,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 xml:space="preserve">layer_1_23_14, layer_1_23_15, layer_1_24_0, layer_1_24_1, layer_1_24_2, layer_1_24_3, layer_1_24_4, layer_1_24_5, layer_1_24_6, layer_1_24_7, layer_1_24_8, layer_1_24_9, layer_1_24_10, layer_1_24_11, layer_1_24_12, layer_1_24_13, layer_1_24_14, layer_1_24_15, layer_1_24_16, layer_1_25_0, layer_1_25_1, layer_1_25_2, layer_1_25_3, layer_1_25_4, layer_1_25_5, layer_1_25_6, layer_1_25_7, layer_1_25_8, layer_1_25_9, layer_1_25_10, layer_1_25_11, layer_1_25_12, layer_1_25_13, layer_1_25_14, layer_1_25_15, layer_1_25_16, layer_1_26_0, layer_1_26_1, layer_1_26_2, layer_1_26_3, layer_1_26_4, layer_1_26_5, layer_1_26_6, layer_1_26_7, layer_1_26_8, layer_1_26_9, layer_1_26_10, layer_1_26_11, layer_1_26_12, layer_1_26_13, layer_1_26_14, layer_1_26_15, layer_1_26_16, layer_1_26_17, layer_1_27_0, layer_1_27_1, layer_1_27_2, layer_1_27_3, layer_1_27_4, layer_1_27_5, layer_1_27_6, layer_1_27_7, layer_1_27_8, layer_1_27_9, layer_1_27_10, layer_1_27_11, layer_1_27_12, layer_1_27_13, layer_1_27_14, layer_1_27_15, layer_1_27_16, layer_1_27_17, layer_1_27_18, layer_1_28_0, layer_1_28_1, layer_1_28_2, layer_1_28_3, layer_1_28_4, layer_1_28_5, layer_1_28_6, layer_1_28_7, layer_1_28_8, layer_1_28_9, layer_1_28_10, layer_1_28_11, layer_1_28_12, layer_1_28_13, layer_1_28_14, layer_1_28_15, layer_1_28_16, layer_1_28_17, layer_1_28_18, layer_1_29_0, layer_1_29_1, layer_1_29_2, layer_1_29_3, layer_1_29_4, layer_1_29_5, layer_1_29_6, layer_1_29_7, layer_1_29_8, layer_1_29_9, layer_1_29_10, layer_1_29_11, layer_1_29_12, layer_1_29_13, layer_1_29_14, layer_1_29_15, layer_1_29_16, layer_1_29_17, layer_1_29_18, layer_1_29_19, layer_1_30_0, layer_1_30_1, layer_1_30_2, layer_1_30_3, layer_1_30_4, layer_1_30_5, layer_1_30_6, layer_1_30_7, layer_1_30_8, layer_1_30_9, layer_1_30_10, layer_1_30_11, layer_1_30_12, layer_1_30_13, layer_1_30_14, layer_1_30_15, layer_1_30_16, layer_1_30_17, layer_1_30_18, layer_1_30_19, layer_1_30_20, layer_1_31_0, layer_1_31_1, layer_1_31_2, layer_1_31_3, layer_1_31_4, layer_1_31_5, layer_1_31_6, layer_1_31_7, layer_1_31_8, layer_1_31_9, layer_1_31_10, layer_1_31_11, layer_1_31_12, layer_1_31_13, layer_1_31_14, layer_1_31_15, layer_1_31_16, layer_1_31_17, layer_1_31_18, layer_1_31_19, layer_1_31_20, layer_1_32_0, layer_1_32_1, layer_1_32_2, layer_1_32_3, layer_1_32_4, layer_1_32_5, layer_1_32_6, layer_1_32_7, layer_1_32_8, layer_1_32_9, layer_1_32_10, layer_1_32_11, layer_1_32_12, layer_1_32_13, layer_1_32_14, layer_1_32_15, layer_1_32_16, layer_1_32_17, layer_1_32_18, layer_1_32_19, layer_1_32_20, layer_1_32_21, layer_1_33_0, layer_1_33_1, layer_1_33_2, layer_1_33_3, layer_1_33_4, layer_1_33_5, layer_1_33_6, layer_1_33_7, layer_1_33_8, layer_1_33_9, layer_1_33_10, layer_1_33_11, layer_1_33_12, layer_1_33_13, layer_1_33_14, layer_1_33_15, layer_1_33_16, layer_1_33_17, layer_1_33_18, layer_1_33_19, layer_1_34_0, layer_1_34_1, layer_1_34_2, layer_1_34_3, layer_1_34_4, layer_1_34_5, layer_1_34_6, layer_1_34_7, layer_1_34_8, layer_1_34_9, layer_1_34_10, layer_1_34_11, layer_1_34_12, layer_1_34_13, layer_1_34_14, layer_1_34_15, layer_1_34_16, layer_1_34_17, layer_1_34_18, layer_1_34_19, layer_1_35_0, layer_1_35_1, layer_1_35_2, layer_1_35_3, layer_1_35_4, layer_1_35_5, layer_1_35_6, layer_1_35_7, layer_1_35_8, layer_1_35_9, layer_1_35_10, layer_1_35_11, layer_1_35_12, layer_1_35_13, layer_1_35_14, layer_1_35_15, layer_1_35_16, layer_1_35_17, layer_1_35_18, layer_1_35_19, layer_1_36_0, layer_1_36_1, layer_1_36_2, layer_1_36_3, layer_1_36_4, layer_1_36_5, layer_1_36_6, layer_1_36_7, layer_1_36_8, layer_1_36_9, layer_1_36_10, layer_1_36_11, layer_1_36_12, layer_1_36_13, layer_1_36_14, layer_1_36_15, layer_1_36_16, layer_1_36_17, layer_1_37_0, layer_1_37_1, layer_1_37_2, layer_1_37_3, layer_1_37_4, layer_1_37_5, layer_1_37_6, layer_1_37_7, layer_1_37_8, layer_1_37_9, layer_1_37_10, layer_1_37_11, layer_1_37_12, layer_1_37_13, layer_1_37_14, layer_1_37_15, layer_1_37_16, layer_1_37_17, layer_1_38_0, layer_1_38_1, layer_1_38_2, layer_1_38_3, layer_1_38_4, layer_1_38_5, layer_1_38_6, layer_1_38_7, layer_1_38_8, layer_1_38_9, layer_1_38_10, layer_1_38_11, layer_1_38_12, layer_1_38_13, layer_1_38_14, layer_1_38_15, layer_1_38_16, layer_1_38_17, layer_1_39_0, layer_1_39_1, layer_1_39_2, layer_1_39_3, layer_1_39_4, layer_1_39_5, layer_1_39_6, layer_1_39_7, layer_1_39_8, layer_1_39_9, layer_1_39_10, layer_1_39_11, layer_1_39_12, layer_1_39_13, layer_1_39_14, layer_1_39_15, layer_1_40_0, layer_1_40_1, layer_1_40_2, layer_1_40_3, layer_1_40_4, layer_1_40_5, layer_1_40_6, layer_1_40_7, layer_1_40_8, layer_1_40_9, layer_1_40_10, layer_1_40_11, layer_1_40_12, layer_1_40_13, layer_1_40_14, layer_1_40_15, layer_1_41_0, layer_1_41_1, layer_1_41_2, layer_1_41_3, layer_1_41_4, layer_1_41_5, layer_1_41_6, layer_1_41_7, layer_1_41_8, layer_1_41_9, layer_1_41_10, layer_1_41_11, layer_1_41_12, layer_1_41_13, layer_1_41_14, layer_1_41_15, layer_1_42_0, layer_1_42_1, layer_1_42_2, layer_1_42_3, layer_1_42_4, layer_1_42_5, layer_1_42_6, layer_1_42_7, layer_1_42_8, layer_1_42_9, layer_1_42_10, layer_1_42_11, layer_1_42_12, layer_1_42_13, layer_1_43_0, layer_1_43_1, layer_1_43_2, layer_1_43_3, layer_1_43_4, layer_1_43_5, layer_1_43_6, layer_1_43_7, layer_1_43_8, layer_1_43_9, layer_1_43_10, layer_1_43_11, layer_1_43_12, layer_1_43_13, layer_1_44_0, layer_1_44_1, layer_1_44_2, layer_1_44_3, layer_1_44_4, layer_1_44_5, layer_1_44_6, layer_1_44_7, layer_1_44_8, layer_1_44_9, layer_1_44_10, layer_1_44_11, layer_1_44_12, layer_1_44_13, layer_1_45_0, layer_1_45_1, layer_1_45_2, layer_1_45_3, layer_1_45_4, layer_1_45_5, layer_1_45_6, layer_1_45_7, layer_1_45_8, layer_1_45_9, layer_1_45_10, layer_1_45_11, layer_1_46_0, layer_1_46_1, layer_1_46_2, layer_1_46_3, layer_1_46_4, layer_1_46_5, layer_1_46_6, layer_1_46_7, layer_1_46_8, layer_1_46_9, layer_1_46_10, layer_1_46_11, layer_1_47_0, layer_1_47_1, layer_1_47_2, layer_1_47_3, layer_1_47_4, layer_1_47_5, layer_1_47_6, layer_1_47_7, layer_1_47_8, layer_1_47_9, layer_1_47_10, layer_1_47_11, layer_1_48_0, layer_1_48_1, layer_1_48_2, layer_1_48_3, layer_1_48_4, layer_1_48_5, layer_1_48_6, layer_1_48_7, layer_1_48_8, layer_1_48_9, layer_1_49_0, layer_1_49_1, layer_1_49_2, layer_1_49_3, layer_1_49_4, layer_1_49_5, layer_1_49_6, layer_1_49_7, layer_1_49_8, layer_1_49_9, layer_1_50_0, layer_1_50_1, layer_1_50_2, layer_1_50_3, layer_1_50_4, layer_1_50_5, layer_1_50_6, layer_1_50_7, layer_1_50_8, layer_1_50_9, layer_1_51_0, layer_1_51_1, layer_1_51_2, layer_1_51_3, layer_1_51_4, layer_1_51_5, layer_1_51_6, layer_1_51_7, layer_1_52_0, layer_1_52_1, layer_1_52_2, layer_1_52_3, layer_1_52_4, layer_1_52_5, layer_1_52_6, layer_1_52_7, layer_1_53_0, layer_1_53_1, layer_1_53_2, layer_1_53_3, layer_1_53_4, layer_1_53_5, layer_1_53_6, layer_1_53_7,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layer_1_54_0, layer_1_54_1, layer_1_54_2, layer_1_54_3, layer_1_54_4, layer_1_54_5, layer_1_55_0, layer_1_55_1, layer_1_55_2, layer_1_55_3, layer_1_55_4, layer_1_55_5, layer_1_56_0, layer_1_56_1, layer_1_56_2, layer_1_56_3, layer_1_56_4, layer_1_56_5, layer_1_57_0, layer_1_57_1, layer_1_57_2, layer_1_57_3, layer_1_58_0, layer_1_58_1, layer_1_58_2, layer_1_58_3, layer_1_59_0, layer_1_59_1, layer_1_59_2, layer_1_59_3, layer_1_60_0, layer_1_60_1, layer_1_61_0, layer_1_61_1, layer_1_62_0, layer_1_62_1;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layer_1_0_0 = layer_0_0_0;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ha_1_1_x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layer_1_3_2 = layer_0_3_3;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ha_1_4_x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(layer_1_5_1));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fa_1_5_0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fa_1_5_1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(layer_1_6_1));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fa_1_6_0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(layer_0_6_2),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(layer_1_6_2),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fa_1_6_1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(layer_0_6_3),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(layer_0_6_4),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(layer_0_6_5),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(layer_1_6_3),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(layer_1_7_1));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layer_1_6_4 = layer_0_6_6;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fa_1_7_0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fa_1_7_1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(layer_0_7_3),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(layer_0_7_4),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(layer_0_7_5),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(layer_1_7_3),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(layer_1_8_1));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ha_1_7_x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(layer_0_7_6),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(layer_0_7_7),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(layer_1_7_4),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(layer_1_8_2));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fa_1_8_0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(layer_0_8_2),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(layer_1_8_3),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fa_1_8_1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(layer_0_8_3),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(layer_0_8_4),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(layer_0_8_5),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(layer_1_8_4),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(layer_1_9_1));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fa_1_8_2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(layer_0_8_6),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(layer_0_8_7),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(layer_0_8_8),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(layer_1_8_5),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(layer_1_9_2));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fa_1_9_0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(layer_0_9_2),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(layer_1_9_3),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fa_1_9_1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(layer_0_9_3),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(layer_0_9_4),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(layer_0_9_5),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(layer_1_9_4),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(layer_1_10_1));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fa_1_9_2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(layer_0_9_6),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(layer_0_9_7),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(layer_0_9_8),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(layer_1_9_5),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(layer_1_10_2));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layer_1_9_6 = layer_0_9_9;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fa_1_10_0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(layer_0_10_2),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(layer_1_10_3),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fa_1_10_1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(layer_0_10_3),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(layer_0_10_4),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(layer_0_10_5),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(layer_1_10_4),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(layer_1_11_1));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fa_1_10_2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(layer_0_10_6),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(layer_0_10_7),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(layer_0_10_8),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(layer_1_10_5),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(layer_1_11_2));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ha_1_10_x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(layer_0_10_9),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(layer_0_10_10),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(layer_1_10_6),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(layer_1_11_3));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fa_1_11_0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(layer_0_11_2),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(layer_1_11_4),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fa_1_11_1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(layer_0_11_3),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(layer_0_11_4),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(layer_0_11_5),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(layer_1_11_5),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(layer_1_12_1));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fa_1_11_2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(layer_0_11_6),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(layer_0_11_7),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(layer_0_11_8),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(layer_1_11_6),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(layer_1_12_2));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full_adder fa_1_11_3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(layer_0_11_9),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(layer_0_11_10),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(layer_0_11_11),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(layer_1_11_7),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(layer_1_12_3));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fa_1_12_0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(layer_0_12_2),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(layer_1_12_4),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fa_1_12_1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(layer_0_12_3),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(layer_0_12_4),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(layer_0_12_5),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(layer_1_12_5),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(layer_1_13_1));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fa_1_12_2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(layer_0_12_6),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(layer_0_12_7),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(layer_0_12_8),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(layer_1_12_6),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(layer_1_13_2));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fa_1_12_3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(layer_0_12_9),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(layer_0_12_10),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(layer_0_12_11),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(layer_1_12_7),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(layer_1_13_3));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layer_1_12_8 = layer_0_12_12;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fa_1_13_0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(layer_0_13_2),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(layer_1_13_4),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fa_1_13_1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(layer_0_13_3),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(layer_0_13_4),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(layer_0_13_5),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(layer_1_13_5),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(layer_1_14_1));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fa_1_13_2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(layer_0_13_6),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(layer_0_13_7),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(layer_0_13_8),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(layer_1_13_6),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(layer_1_14_2));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fa_1_13_3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(layer_0_13_9),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(layer_0_13_10),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(layer_0_13_11),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(layer_1_13_7),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(layer_1_14_3));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ha_1_13_x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(layer_0_13_12),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(layer_0_13_13),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(layer_1_13_8),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(layer_1_14_4));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fa_1_14_0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(layer_1_14_5),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fa_1_14_1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(layer_0_14_3),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(layer_0_14_4),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(layer_0_14_5),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(layer_1_14_6),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(layer_1_15_1));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fa_1_14_2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(layer_0_14_6),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(layer_0_14_7),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(layer_0_14_8),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(layer_1_14_7),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(layer_1_15_2));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fa_1_14_3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(layer_0_14_9),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(layer_0_14_10),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(layer_0_14_11),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(layer_1_14_8),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(layer_1_15_3));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fa_1_14_4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(layer_0_14_12),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(layer_0_14_13),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(layer_0_14_14),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(layer_1_14_9),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(layer_1_15_4));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fa_1_15_0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(layer_1_15_5),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fa_1_15_1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(layer_0_15_3),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(layer_0_15_4),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(layer_0_15_5),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(layer_1_15_6),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(layer_1_16_1));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fa_1_15_2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(layer_0_15_6),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(layer_0_15_7),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(layer_0_15_8),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(layer_1_15_7),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(layer_1_16_2));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fa_1_15_3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(layer_0_15_9),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(layer_0_15_10),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(layer_0_15_11),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(layer_1_15_8),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(layer_1_16_3));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fa_1_15_4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(layer_0_15_12),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(layer_0_15_13),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(layer_0_15_14),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(layer_1_15_9),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(layer_1_16_4));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layer_1_15_10 = layer_0_15_15;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fa_1_16_0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(layer_0_16_2),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(layer_1_16_5),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fa_1_16_1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(layer_0_16_3),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(layer_0_16_4),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(layer_0_16_5),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(layer_1_16_6),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(layer_1_17_1));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fa_1_16_2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(layer_0_16_6),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(layer_0_16_7),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(layer_0_16_8),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(layer_1_16_7),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(layer_1_17_2));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fa_1_16_3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(layer_0_16_9),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(layer_0_16_10),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(layer_0_16_11),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(layer_1_16_8),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(layer_1_17_3));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fa_1_16_4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(layer_0_16_12),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(layer_0_16_13),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(layer_0_16_14),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(layer_1_16_9),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(layer_1_17_4));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ha_1_16_x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(layer_0_16_15),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(layer_0_16_16),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(layer_1_16_10),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(layer_1_17_5));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fa_1_17_0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(layer_1_17_6),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full_adder fa_1_17_1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(layer_0_17_3),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(layer_0_17_4),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(layer_0_17_5),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(layer_1_17_7),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(layer_1_18_1));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fa_1_17_2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(layer_0_17_6),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(layer_0_17_7),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(layer_0_17_8),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(layer_1_17_8),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(layer_1_18_2));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fa_1_17_3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(layer_0_17_9),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(layer_0_17_10),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(layer_0_17_11),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(layer_1_17_9),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(layer_1_18_3));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fa_1_17_4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(layer_0_17_12),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(layer_0_17_13),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(layer_0_17_14),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(layer_1_17_10),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(layer_1_18_4));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fa_1_17_5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(layer_0_17_15),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(layer_0_17_16),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(layer_0_17_17),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(layer_1_17_11),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(layer_1_18_5));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fa_1_18_0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(layer_0_18_2),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(layer_1_18_6),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fa_1_18_1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(layer_0_18_3),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(layer_0_18_4),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(layer_0_18_5),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(layer_1_18_7),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(layer_1_19_1));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fa_1_18_2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(layer_0_18_6),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(layer_0_18_7),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(layer_0_18_8),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(layer_1_18_8),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(layer_1_19_2));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fa_1_18_3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(layer_0_18_9),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(layer_0_18_10),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(layer_0_18_11),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(layer_1_18_9),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(layer_1_19_3));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fa_1_18_4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(layer_0_18_12),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(layer_0_18_13),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(layer_0_18_14),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(layer_1_18_10),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(layer_1_19_4));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fa_1_18_5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(layer_0_18_15),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(layer_0_18_16),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(layer_0_18_17),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(layer_1_18_11),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(layer_1_19_5));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layer_1_18_12 = layer_0_18_18;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fa_1_19_0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(layer_0_19_2),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(layer_1_19_6),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fa_1_19_1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(layer_0_19_3),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(layer_0_19_4),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(layer_0_19_5),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(layer_1_19_7),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(layer_1_20_1));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fa_1_19_2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(layer_0_19_6),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(layer_0_19_7),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(layer_0_19_8),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(layer_1_19_8),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(layer_1_20_2));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fa_1_19_3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(layer_0_19_9),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(layer_0_19_10),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(layer_0_19_11),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(layer_1_19_9),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(layer_1_20_3));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fa_1_19_4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(layer_0_19_12),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(layer_0_19_13),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(layer_0_19_14),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(layer_1_19_10),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(layer_1_20_4));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fa_1_19_5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(layer_0_19_15),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(layer_0_19_16),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(layer_0_19_17),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(layer_1_19_11),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(layer_1_20_5));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ha_1_19_x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(layer_0_19_18),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(layer_0_19_19),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(layer_1_19_12),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(layer_1_20_6));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fa_1_20_0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(layer_0_20_2),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(layer_1_20_7),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fa_1_20_1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(layer_0_20_3),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(layer_0_20_4),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(layer_0_20_5),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(layer_1_20_8),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(layer_1_21_1));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fa_1_20_2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(layer_0_20_6),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(layer_0_20_7),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(layer_0_20_8),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(layer_1_20_9),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(layer_1_21_2));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fa_1_20_3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(layer_0_20_9),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(layer_0_20_10),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(layer_0_20_11),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(layer_1_20_10),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(layer_1_21_3));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fa_1_20_4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(layer_0_20_12),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(layer_0_20_13),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(layer_0_20_14),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(layer_1_20_11),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(layer_1_21_4));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fa_1_20_5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(layer_0_20_15),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(layer_0_20_16),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(layer_0_20_17),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(layer_1_20_12),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(layer_1_21_5));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fa_1_20_6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(layer_0_20_18),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(layer_0_20_19),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(layer_0_20_20),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(layer_1_20_13),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(layer_1_21_6));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fa_1_21_0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(layer_0_21_2),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(layer_1_21_7),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fa_1_21_1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(layer_0_21_3),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(layer_0_21_4),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(layer_0_21_5),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(layer_1_21_8),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(layer_1_22_1));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full_adder fa_1_21_2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(layer_0_21_6),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(layer_0_21_7),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(layer_0_21_8),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(layer_1_21_9),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(layer_1_22_2));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fa_1_21_3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(layer_0_21_9),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(layer_0_21_10),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(layer_0_21_11),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(layer_1_21_10),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(layer_1_22_3));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fa_1_21_4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(layer_0_21_12),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(layer_0_21_13),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(layer_0_21_14),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(layer_1_21_11),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(layer_1_22_4));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fa_1_21_5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(layer_0_21_15),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(layer_0_21_16),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(layer_0_21_17),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(layer_1_21_12),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(layer_1_22_5));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fa_1_21_6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(layer_0_21_18),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(layer_0_21_19),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(layer_0_21_20),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(layer_1_21_13),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(layer_1_22_6));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layer_1_21_14 = layer_0_21_21;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fa_1_22_0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(layer_0_22_2),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(layer_1_22_7),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fa_1_22_1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(layer_0_22_3),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(layer_0_22_4),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(layer_0_22_5),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(layer_1_22_8),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(layer_1_23_1));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fa_1_22_2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(layer_0_22_6),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(layer_0_22_7),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(layer_0_22_8),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(layer_1_22_9),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(layer_1_23_2));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fa_1_22_3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(layer_0_22_9),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(layer_0_22_10),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(layer_0_22_11),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(layer_1_22_10),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(layer_1_23_3));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fa_1_22_4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(layer_0_22_12),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(layer_0_22_13),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(layer_0_22_14),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(layer_1_22_11),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(layer_1_23_4));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fa_1_22_5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(layer_0_22_15),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(layer_0_22_16),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(layer_0_22_17),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(layer_1_22_12),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(layer_1_23_5));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fa_1_22_6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(layer_0_22_18),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(layer_0_22_19),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(layer_0_22_20),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(layer_1_22_13),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(layer_1_23_6));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ha_1_22_x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(layer_0_22_21),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(layer_0_22_22),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(layer_1_22_14),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(layer_1_23_7));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fa_1_23_0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(layer_0_23_2),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(layer_1_23_8),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fa_1_23_1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(layer_0_23_3),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(layer_0_23_4),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(layer_0_23_5),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(layer_1_23_9),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(layer_1_24_1));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fa_1_23_2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(layer_0_23_6),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(layer_0_23_7),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(layer_0_23_8),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(layer_1_23_10),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(layer_1_24_2));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fa_1_23_3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(layer_0_23_9),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(layer_0_23_10),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(layer_0_23_11),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(layer_1_23_11),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(layer_1_24_3));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fa_1_23_4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(layer_0_23_12),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(layer_0_23_13),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(layer_0_23_14),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(layer_1_23_12),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(layer_1_24_4));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fa_1_23_5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(layer_0_23_15),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(layer_0_23_16),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(layer_0_23_17),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(layer_1_23_13),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(layer_1_24_5));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fa_1_23_6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(layer_0_23_18),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(layer_0_23_19),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(layer_0_23_20),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(layer_1_23_14),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(layer_1_24_6));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fa_1_23_7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(layer_0_23_21),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(layer_0_23_22),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(layer_0_23_23),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(layer_1_23_15),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(layer_1_24_7));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fa_1_24_0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(layer_1_24_8),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fa_1_24_1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(layer_0_24_3),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(layer_0_24_4),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(layer_0_24_5),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(layer_1_24_9),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(layer_1_25_1));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fa_1_24_2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(layer_0_24_6),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(layer_0_24_7),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(layer_0_24_8),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(layer_1_24_10),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(layer_1_25_2));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fa_1_24_3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(layer_0_24_9),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(layer_0_24_10),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(layer_0_24_11),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(layer_1_24_11),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(layer_1_25_3));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fa_1_24_4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(layer_0_24_12),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(layer_0_24_13),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(layer_0_24_14),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(layer_1_24_12),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(layer_1_25_4));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fa_1_24_5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(layer_0_24_15),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(layer_0_24_16),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(layer_0_24_17),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(layer_1_24_13),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(layer_1_25_5));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full_adder fa_1_24_6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(layer_0_24_18),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(layer_0_24_19),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(layer_0_24_20),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(layer_1_24_14),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(layer_1_25_6));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fa_1_24_7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(layer_0_24_21),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(layer_0_24_22),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(layer_0_24_23),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(layer_1_24_15),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(layer_1_25_7));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layer_1_24_16 = layer_0_24_24;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fa_1_25_0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(layer_1_25_8),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fa_1_25_1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(layer_0_25_3),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(layer_0_25_4),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(layer_0_25_5),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(layer_1_25_9),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(layer_1_26_1));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fa_1_25_2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(layer_0_25_6),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(layer_0_25_7),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(layer_0_25_8),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(layer_1_25_10),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(layer_1_26_2));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fa_1_25_3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(layer_0_25_9),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(layer_0_25_10),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(layer_0_25_11),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(layer_1_25_11),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(layer_1_26_3));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fa_1_25_4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(layer_0_25_12),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(layer_0_25_13),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(layer_0_25_14),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(layer_1_25_12),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(layer_1_26_4));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fa_1_25_5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(layer_0_25_15),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(layer_0_25_16),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(layer_0_25_17),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(layer_1_25_13),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(layer_1_26_5));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fa_1_25_6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(layer_0_25_18),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(layer_0_25_19),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(layer_0_25_20),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(layer_1_25_14),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(layer_1_26_6));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fa_1_25_7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(layer_0_25_21),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(layer_0_25_22),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(layer_0_25_23),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(layer_1_25_15),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(layer_1_26_7));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ha_1_25_x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(layer_0_25_24),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(layer_0_25_25),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(layer_1_25_16),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(layer_1_26_8));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fa_1_26_0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(layer_0_26_2),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(layer_1_26_9),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fa_1_26_1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(layer_0_26_3),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(layer_0_26_4),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(layer_0_26_5),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(layer_1_26_10),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(layer_1_27_1));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fa_1_26_2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(layer_0_26_6),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(layer_0_26_7),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(layer_0_26_8),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(layer_1_26_11),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(layer_1_27_2));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fa_1_26_3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(layer_0_26_9),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(layer_0_26_10),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(layer_0_26_11),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(layer_1_26_12),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(layer_1_27_3));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fa_1_26_4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(layer_0_26_12),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(layer_0_26_13),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(layer_0_26_14),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(layer_1_26_13),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(layer_1_27_4));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fa_1_26_5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(layer_0_26_15),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(layer_0_26_16),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(layer_0_26_17),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(layer_1_26_14),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(layer_1_27_5));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fa_1_26_6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(layer_0_26_18),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(layer_0_26_19),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(layer_0_26_20),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(layer_1_26_15),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(layer_1_27_6));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fa_1_26_7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(layer_0_26_21),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(layer_0_26_22),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(layer_0_26_23),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(layer_1_26_16),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(layer_1_27_7));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fa_1_26_8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(layer_0_26_24),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(layer_0_26_25),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(layer_0_26_26),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(layer_1_26_17),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(layer_1_27_8));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fa_1_27_0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(layer_1_27_9),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fa_1_27_1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(layer_0_27_3),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(layer_0_27_4),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(layer_0_27_5),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(layer_1_27_10),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(layer_1_28_1));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fa_1_27_2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(layer_0_27_6),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(layer_0_27_7),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(layer_0_27_8),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(layer_1_27_11),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(layer_1_28_2));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fa_1_27_3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(layer_0_27_9),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(layer_0_27_10),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(layer_0_27_11),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(layer_1_27_12),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(layer_1_28_3));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fa_1_27_4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(layer_0_27_12),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(layer_0_27_13),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(layer_0_27_14),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(layer_1_27_13),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(layer_1_28_4));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fa_1_27_5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(layer_0_27_15),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(layer_0_27_16),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(layer_0_27_17),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(layer_1_27_14),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(layer_1_28_5));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fa_1_27_6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(layer_0_27_18),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(layer_0_27_19),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(layer_0_27_20),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(layer_1_27_15),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(layer_1_28_6));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full_adder fa_1_27_7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(layer_0_27_21),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(layer_0_27_22),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(layer_0_27_23),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(layer_1_27_16),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(layer_1_28_7));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fa_1_27_8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(layer_0_27_24),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(layer_0_27_25),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(layer_0_27_26),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(layer_1_27_17),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(layer_1_28_8));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layer_1_27_18 = layer_0_27_27;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fa_1_28_0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(layer_0_28_2),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(layer_1_28_9),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fa_1_28_1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(layer_0_28_3),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(layer_0_28_4),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(layer_0_28_5),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(layer_1_28_10),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(layer_1_29_1));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fa_1_28_2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(layer_0_28_6),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(layer_0_28_7),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(layer_0_28_8),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(layer_1_28_11),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(layer_1_29_2));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fa_1_28_3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(layer_0_28_9),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(layer_0_28_10),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(layer_0_28_11),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(layer_1_28_12),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(layer_1_29_3));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fa_1_28_4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(layer_0_28_12),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(layer_0_28_13),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(layer_0_28_14),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(layer_1_28_13),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(layer_1_29_4));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fa_1_28_5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(layer_0_28_15),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(layer_0_28_16),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(layer_0_28_17),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(layer_1_28_14),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(layer_1_29_5));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fa_1_28_6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(layer_0_28_18),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(layer_0_28_19),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(layer_0_28_20),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(layer_1_28_15),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(layer_1_29_6));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fa_1_28_7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(layer_0_28_21),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(layer_0_28_22),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(layer_0_28_23),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(layer_1_28_16),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(layer_1_29_7));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fa_1_28_8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(layer_0_28_24),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(layer_0_28_25),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(layer_0_28_26),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(layer_1_28_17),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(layer_1_29_8));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ha_1_28_x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(layer_0_28_27),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(layer_0_28_28),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(layer_1_28_18),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(layer_1_29_9));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fa_1_29_0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(layer_0_29_2),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(layer_1_29_10),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fa_1_29_1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(layer_0_29_3),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(layer_0_29_4),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(layer_0_29_5),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(layer_1_29_11),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(layer_1_30_1));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fa_1_29_2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(layer_0_29_6),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(layer_0_29_7),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(layer_0_29_8),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(layer_1_29_12),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(layer_1_30_2));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fa_1_29_3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(layer_0_29_9),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(layer_0_29_10),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(layer_0_29_11),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(layer_1_29_13),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(layer_1_30_3));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fa_1_29_4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(layer_0_29_12),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(layer_0_29_13),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(layer_0_29_14),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(layer_1_29_14),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(layer_1_30_4));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fa_1_29_5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(layer_0_29_15),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(layer_0_29_16),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(layer_0_29_17),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(layer_1_29_15),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(layer_1_30_5));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fa_1_29_6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(layer_0_29_18),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(layer_0_29_19),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(layer_0_29_20),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(layer_1_29_16),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(layer_1_30_6));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fa_1_29_7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(layer_0_29_21),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(layer_0_29_22),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(layer_0_29_23),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(layer_1_29_17),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(layer_1_30_7));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fa_1_29_8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(layer_0_29_24),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(layer_0_29_25),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(layer_0_29_26),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(layer_1_29_18),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(layer_1_30_8));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fa_1_29_9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(layer_0_29_27),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(layer_0_29_28),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(layer_0_29_29),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(layer_1_29_19),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(layer_1_30_9));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fa_1_30_0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(layer_0_30_2),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(layer_1_30_10),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fa_1_30_1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(layer_0_30_3),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(layer_0_30_4),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(layer_0_30_5),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(layer_1_30_11),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(layer_1_31_1));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fa_1_30_2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(layer_0_30_6),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(layer_0_30_7),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(layer_0_30_8),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(layer_1_30_12),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(layer_1_31_2));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fa_1_30_3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(layer_0_30_9),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(layer_0_30_10),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(layer_0_30_11),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(layer_1_30_13),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(layer_1_31_3));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fa_1_30_4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(layer_0_30_12),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(layer_0_30_13),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(layer_0_30_14),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(layer_1_30_14),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(layer_1_31_4));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full_adder fa_1_30_5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(layer_0_30_15),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(layer_0_30_16),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(layer_0_30_17),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(layer_1_30_15),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(layer_1_31_5));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fa_1_30_6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(layer_0_30_18),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(layer_0_30_19),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(layer_0_30_20),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(layer_1_30_16),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(layer_1_31_6));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fa_1_30_7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(layer_0_30_21),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(layer_0_30_22),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(layer_0_30_23),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(layer_1_30_17),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(layer_1_31_7));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fa_1_30_8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(layer_0_30_24),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(layer_0_30_25),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(layer_0_30_26),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(layer_1_30_18),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(layer_1_31_8));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fa_1_30_9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(layer_0_30_27),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(layer_0_30_28),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(layer_0_30_29),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(layer_1_30_19),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(layer_1_31_9));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layer_1_30_20 = layer_0_30_30;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fa_1_31_0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(layer_0_31_2),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(layer_1_31_10),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fa_1_31_1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(layer_0_31_3),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(layer_0_31_4),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(layer_0_31_5),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(layer_1_31_11),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(layer_1_32_1));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fa_1_31_2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(layer_0_31_6),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(layer_0_31_7),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(layer_0_31_8),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(layer_1_31_12),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(layer_1_32_2));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fa_1_31_3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(layer_0_31_9),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(layer_0_31_10),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(layer_0_31_11),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(layer_1_31_13),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(layer_1_32_3));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fa_1_31_4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(layer_0_31_12),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(layer_0_31_13),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(layer_0_31_14),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(layer_1_31_14),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(layer_1_32_4));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fa_1_31_5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(layer_0_31_15),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(layer_0_31_16),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(layer_0_31_17),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(layer_1_31_15),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(layer_1_32_5));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fa_1_31_6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(layer_0_31_18),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(layer_0_31_19),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(layer_0_31_20),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(layer_1_31_16),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(layer_1_32_6));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fa_1_31_7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(layer_0_31_21),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(layer_0_31_22),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(layer_0_31_23),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(layer_1_31_17),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(layer_1_32_7));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fa_1_31_8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(layer_0_31_24),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(layer_0_31_25),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(layer_0_31_26),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(layer_1_31_18),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(layer_1_32_8));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fa_1_31_9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(layer_0_31_27),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(layer_0_31_28),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(layer_0_31_29),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(layer_1_31_19),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(layer_1_32_9));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ha_1_31_x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(layer_0_31_30),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(layer_0_31_31),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(layer_1_31_20),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(layer_1_32_10));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fa_1_32_0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(layer_0_32_2),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(layer_1_32_11),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fa_1_32_1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(layer_0_32_3),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(layer_0_32_4),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(layer_0_32_5),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(layer_1_32_12),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(layer_1_33_1));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fa_1_32_2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(layer_0_32_6),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(layer_0_32_7),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(layer_0_32_8),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(layer_1_32_13),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(layer_1_33_2));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fa_1_32_3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(layer_0_32_9),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(layer_0_32_10),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(layer_0_32_11),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(layer_1_32_14),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(layer_1_33_3));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fa_1_32_4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(layer_0_32_12),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(layer_0_32_13),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(layer_0_32_14),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(layer_1_32_15),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(layer_1_33_4));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fa_1_32_5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(layer_0_32_15),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(layer_0_32_16),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(layer_0_32_17),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(layer_1_32_16),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(layer_1_33_5));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fa_1_32_6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(layer_0_32_18),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(layer_0_32_19),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(layer_0_32_20),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(layer_1_32_17),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(layer_1_33_6));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fa_1_32_7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(layer_0_32_21),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(layer_0_32_22),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(layer_0_32_23),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(layer_1_32_18),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(layer_1_33_7));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fa_1_32_8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(layer_0_32_24),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(layer_0_32_25),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(layer_0_32_26),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(layer_1_32_19),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(layer_1_33_8));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fa_1_32_9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(layer_0_32_27),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(layer_0_32_28),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(layer_0_32_29),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(layer_1_32_20),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(layer_1_33_9));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layer_1_32_21 = layer_0_32_30;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fa_1_33_0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(layer_0_33_2),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(layer_1_33_10),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full_adder fa_1_33_1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(layer_0_33_3),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(layer_0_33_4),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(layer_0_33_5),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(layer_1_33_11),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(layer_1_34_1));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fa_1_33_2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(layer_0_33_6),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(layer_0_33_7),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(layer_0_33_8),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(layer_1_33_12),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(layer_1_34_2));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fa_1_33_3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(layer_0_33_9),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(layer_0_33_10),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(layer_0_33_11),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(layer_1_33_13),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(layer_1_34_3));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fa_1_33_4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(layer_0_33_12),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(layer_0_33_13),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(layer_0_33_14),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(layer_1_33_14),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(layer_1_34_4));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fa_1_33_5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(layer_0_33_15),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(layer_0_33_16),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(layer_0_33_17),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(layer_1_33_15),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(layer_1_34_5));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fa_1_33_6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(layer_0_33_18),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(layer_0_33_19),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(layer_0_33_20),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(layer_1_33_16),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(layer_1_34_6));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fa_1_33_7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(layer_0_33_21),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(layer_0_33_22),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(layer_0_33_23),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(layer_1_33_17),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(layer_1_34_7));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fa_1_33_8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(layer_0_33_24),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(layer_0_33_25),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(layer_0_33_26),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(layer_1_33_18),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(layer_1_34_8));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fa_1_33_9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(layer_0_33_27),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(layer_0_33_28),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(layer_0_33_29),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(layer_1_33_19),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(layer_1_34_9));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fa_1_34_0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(layer_1_34_10),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fa_1_34_1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(layer_0_34_3),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(layer_0_34_4),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(layer_0_34_5),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(layer_1_34_11),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(layer_1_35_1));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fa_1_34_2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(layer_0_34_6),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(layer_0_34_7),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(layer_0_34_8),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(layer_1_34_12),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(layer_1_35_2));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fa_1_34_3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(layer_0_34_9),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(layer_0_34_10),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(layer_0_34_11),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(layer_1_34_13),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(layer_1_35_3));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fa_1_34_4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(layer_0_34_12),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(layer_0_34_13),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(layer_0_34_14),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(layer_1_34_14),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(layer_1_35_4));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fa_1_34_5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(layer_0_34_15),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(layer_0_34_16),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(layer_0_34_17),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(layer_1_34_15),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(layer_1_35_5));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fa_1_34_6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(layer_0_34_18),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(layer_0_34_19),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(layer_0_34_20),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(layer_1_34_16),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(layer_1_35_6));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fa_1_34_7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(layer_0_34_21),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(layer_0_34_22),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(layer_0_34_23),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(layer_1_34_17),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(layer_1_35_7));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fa_1_34_8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(layer_0_34_24),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(layer_0_34_25),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(layer_0_34_26),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(layer_1_34_18),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(layer_1_35_8));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ha_1_34_x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(layer_0_34_27),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(layer_0_34_28),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(layer_1_34_19),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(layer_1_35_9));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fa_1_35_0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(layer_1_35_10),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fa_1_35_1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(layer_0_35_3),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(layer_0_35_4),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(layer_0_35_5),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(layer_1_35_11),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(layer_1_36_1));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fa_1_35_2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(layer_0_35_6),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(layer_0_35_7),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(layer_0_35_8),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(layer_1_35_12),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(layer_1_36_2));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fa_1_35_3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(layer_0_35_9),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(layer_0_35_10),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(layer_0_35_11),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(layer_1_35_13),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(layer_1_36_3));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fa_1_35_4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(layer_0_35_12),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(layer_0_35_13),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(layer_0_35_14),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(layer_1_35_14),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(layer_1_36_4));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fa_1_35_5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(layer_0_35_15),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(layer_0_35_16),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(layer_0_35_17),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(layer_1_35_15),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(layer_1_36_5));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fa_1_35_6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(layer_0_35_18),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(layer_0_35_19),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(layer_0_35_20),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(layer_1_35_16),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(layer_1_36_6));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fa_1_35_7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(layer_0_35_21),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(layer_0_35_22),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(layer_0_35_23),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(layer_1_35_17),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(layer_1_36_7));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full_adder fa_1_35_8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(layer_0_35_24),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(layer_0_35_25),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(layer_0_35_26),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(layer_1_35_18),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(layer_1_36_8));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layer_1_35_19 = layer_0_35_27;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fa_1_36_0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(layer_0_36_2),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(layer_1_36_9),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fa_1_36_1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(layer_0_36_3),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(layer_0_36_4),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(layer_0_36_5),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(layer_1_36_10),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(layer_1_37_1));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fa_1_36_2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(layer_0_36_6),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(layer_0_36_7),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(layer_0_36_8),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(layer_1_36_11),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(layer_1_37_2));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fa_1_36_3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(layer_0_36_9),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(layer_0_36_10),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(layer_0_36_11),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(layer_1_36_12),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(layer_1_37_3));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fa_1_36_4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(layer_0_36_12),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(layer_0_36_13),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(layer_0_36_14),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(layer_1_36_13),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(layer_1_37_4));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fa_1_36_5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(layer_0_36_15),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(layer_0_36_16),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(layer_0_36_17),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(layer_1_36_14),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(layer_1_37_5));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fa_1_36_6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(layer_0_36_18),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(layer_0_36_19),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(layer_0_36_20),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(layer_1_36_15),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(layer_1_37_6));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fa_1_36_7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(layer_0_36_21),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(layer_0_36_22),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(layer_0_36_23),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(layer_1_36_16),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(layer_1_37_7));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fa_1_36_8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(layer_0_36_24),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(layer_0_36_25),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(layer_0_36_26),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(layer_1_36_17),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(layer_1_37_8));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fa_1_37_0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(layer_1_37_9),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fa_1_37_1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(layer_0_37_3),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(layer_0_37_4),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(layer_0_37_5),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(layer_1_37_10),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(layer_1_38_1));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fa_1_37_2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(layer_0_37_6),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(layer_0_37_7),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(layer_0_37_8),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(layer_1_37_11),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(layer_1_38_2));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fa_1_37_3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(layer_0_37_9),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(layer_0_37_10),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(layer_0_37_11),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(layer_1_37_12),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(layer_1_38_3));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fa_1_37_4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(layer_0_37_12),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(layer_0_37_13),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(layer_0_37_14),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(layer_1_37_13),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(layer_1_38_4));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fa_1_37_5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(layer_0_37_15),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(layer_0_37_16),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(layer_0_37_17),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(layer_1_37_14),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(layer_1_38_5));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fa_1_37_6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(layer_0_37_18),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(layer_0_37_19),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(layer_0_37_20),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(layer_1_37_15),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(layer_1_38_6));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fa_1_37_7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(layer_0_37_21),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(layer_0_37_22),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(layer_0_37_23),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(layer_1_37_16),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(layer_1_38_7));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ha_1_37_x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(layer_0_37_24),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(layer_0_37_25),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(layer_1_37_17),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(layer_1_38_8));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fa_1_38_0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(layer_0_38_2),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(layer_1_38_9),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fa_1_38_1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(layer_0_38_3),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(layer_0_38_4),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(layer_0_38_5),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(layer_1_38_10),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(layer_1_39_1));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fa_1_38_2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(layer_0_38_6),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(layer_0_38_7),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(layer_0_38_8),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(layer_1_38_11),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(layer_1_39_2));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fa_1_38_3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(layer_0_38_9),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(layer_0_38_10),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(layer_0_38_11),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(layer_1_38_12),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(layer_1_39_3));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fa_1_38_4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(layer_0_38_12),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(layer_0_38_13),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(layer_0_38_14),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(layer_1_38_13),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(layer_1_39_4));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fa_1_38_5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(layer_0_38_15),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(layer_0_38_16),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(layer_0_38_17),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(layer_1_38_14),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(layer_1_39_5));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fa_1_38_6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(layer_0_38_18),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(layer_0_38_19),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(layer_0_38_20),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(layer_1_38_15),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(layer_1_39_6));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fa_1_38_7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(layer_0_38_21),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(layer_0_38_22),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(layer_0_38_23),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(layer_1_38_16),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(layer_1_39_7));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layer_1_38_17 = layer_0_38_24;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full_adder fa_1_39_0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(layer_0_39_2),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(layer_1_39_8),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fa_1_39_1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(layer_0_39_3),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(layer_0_39_4),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(layer_0_39_5),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(layer_1_39_9),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(layer_1_40_1));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fa_1_39_2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(layer_0_39_6),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(layer_0_39_7),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(layer_0_39_8),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(layer_1_39_10),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(layer_1_40_2));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fa_1_39_3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(layer_0_39_9),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(layer_0_39_10),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(layer_0_39_11),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(layer_1_39_11),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(layer_1_40_3));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fa_1_39_4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(layer_0_39_12),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(layer_0_39_13),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(layer_0_39_14),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(layer_1_39_12),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(layer_1_40_4));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fa_1_39_5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(layer_0_39_15),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(layer_0_39_16),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(layer_0_39_17),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(layer_1_39_13),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(layer_1_40_5));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fa_1_39_6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(layer_0_39_18),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(layer_0_39_19),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(layer_0_39_20),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(layer_1_39_14),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(layer_1_40_6));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fa_1_39_7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(layer_0_39_21),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(layer_0_39_22),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(layer_0_39_23),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(layer_1_39_15),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(layer_1_40_7));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fa_1_40_0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(layer_0_40_2),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(layer_1_40_8),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fa_1_40_1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(layer_0_40_3),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(layer_0_40_4),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(layer_0_40_5),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(layer_1_40_9),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(layer_1_41_1));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fa_1_40_2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(layer_0_40_6),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(layer_0_40_7),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(layer_0_40_8),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(layer_1_40_10),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(layer_1_41_2));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fa_1_40_3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(layer_0_40_9),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(layer_0_40_10),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(layer_0_40_11),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(layer_1_40_11),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(layer_1_41_3));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fa_1_40_4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(layer_0_40_12),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(layer_0_40_13),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(layer_0_40_14),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(layer_1_40_12),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(layer_1_41_4));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fa_1_40_5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(layer_0_40_15),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(layer_0_40_16),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(layer_0_40_17),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(layer_1_40_13),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(layer_1_41_5));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fa_1_40_6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(layer_0_40_18),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(layer_0_40_19),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(layer_0_40_20),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(layer_1_40_14),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(layer_1_41_6));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ha_1_40_x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(layer_0_40_21),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(layer_0_40_22),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(layer_1_40_15),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(layer_1_41_7));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fa_1_41_0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(layer_0_41_2),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(layer_1_41_8),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fa_1_41_1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(layer_0_41_3),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(layer_0_41_4),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(layer_0_41_5),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(layer_1_41_9),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(layer_1_42_1));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fa_1_41_2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(layer_0_41_6),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(layer_0_41_7),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(layer_0_41_8),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(layer_1_41_10),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(layer_1_42_2));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fa_1_41_3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(layer_0_41_9),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(layer_0_41_10),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(layer_0_41_11),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(layer_1_41_11),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(layer_1_42_3));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fa_1_41_4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(layer_0_41_12),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(layer_0_41_13),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(layer_0_41_14),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(layer_1_41_12),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(layer_1_42_4));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fa_1_41_5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(layer_0_41_15),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(layer_0_41_16),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(layer_0_41_17),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(layer_1_41_13),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(layer_1_42_5));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fa_1_41_6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(layer_0_41_18),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(layer_0_41_19),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(layer_0_41_20),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(layer_1_41_14),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(layer_1_42_6));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layer_1_41_15 = layer_0_41_21;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fa_1_42_0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(layer_0_42_2),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(layer_1_42_7),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fa_1_42_1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(layer_0_42_3),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(layer_0_42_4),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(layer_0_42_5),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(layer_1_42_8),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(layer_1_43_1));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fa_1_42_2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(layer_0_42_6),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(layer_0_42_7),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(layer_0_42_8),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(layer_1_42_9),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(layer_1_43_2));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fa_1_42_3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(layer_0_42_9),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(layer_0_42_10),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(layer_0_42_11),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(layer_1_42_10),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(layer_1_43_3));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full_adder fa_1_42_4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(layer_0_42_12),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(layer_0_42_13),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(layer_0_42_14),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(layer_1_42_11),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(layer_1_43_4));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fa_1_42_5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(layer_0_42_15),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(layer_0_42_16),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(layer_0_42_17),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(layer_1_42_12),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(layer_1_43_5));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fa_1_42_6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(layer_0_42_18),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(layer_0_42_19),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(layer_0_42_20),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(layer_1_42_13),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(layer_1_43_6));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fa_1_43_0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(layer_0_43_2),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(layer_1_43_7),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fa_1_43_1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(layer_0_43_3),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(layer_0_43_4),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(layer_0_43_5),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(layer_1_43_8),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(layer_1_44_1));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fa_1_43_2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(layer_0_43_6),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(layer_0_43_7),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(layer_0_43_8),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(layer_1_43_9),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(layer_1_44_2));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fa_1_43_3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(layer_0_43_9),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(layer_0_43_10),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(layer_0_43_11),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(layer_1_43_10),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(layer_1_44_3));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fa_1_43_4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(layer_0_43_12),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(layer_0_43_13),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(layer_0_43_14),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(layer_1_43_11),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(layer_1_44_4));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fa_1_43_5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(layer_0_43_15),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(layer_0_43_16),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(layer_0_43_17),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(layer_1_43_12),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(layer_1_44_5));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ha_1_43_x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(layer_0_43_18),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(layer_0_43_19),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(layer_1_43_13),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(layer_1_44_6));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fa_1_44_0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(layer_1_44_7),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fa_1_44_1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(layer_0_44_3),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(layer_0_44_4),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(layer_0_44_5),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(layer_1_44_8),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(layer_1_45_1));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fa_1_44_2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(layer_0_44_6),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(layer_0_44_7),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(layer_0_44_8),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(layer_1_44_9),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(layer_1_45_2));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fa_1_44_3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(layer_0_44_9),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(layer_0_44_10),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(layer_0_44_11),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(layer_1_44_10),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(layer_1_45_3));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fa_1_44_4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(layer_0_44_12),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(layer_0_44_13),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(layer_0_44_14),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(layer_1_44_11),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(layer_1_45_4));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fa_1_44_5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(layer_0_44_15),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(layer_0_44_16),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(layer_0_44_17),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(layer_1_44_12),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(layer_1_45_5));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layer_1_44_13 = layer_0_44_18;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fa_1_45_0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(layer_1_45_6),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fa_1_45_1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(layer_0_45_3),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(layer_0_45_4),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(layer_0_45_5),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(layer_1_45_7),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(layer_1_46_1));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fa_1_45_2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(layer_0_45_6),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(layer_0_45_7),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(layer_0_45_8),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(layer_1_45_8),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(layer_1_46_2));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fa_1_45_3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(layer_0_45_9),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(layer_0_45_10),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(layer_0_45_11),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(layer_1_45_9),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(layer_1_46_3));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fa_1_45_4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(layer_0_45_12),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(layer_0_45_13),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(layer_0_45_14),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(layer_1_45_10),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(layer_1_46_4));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fa_1_45_5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(layer_0_45_15),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(layer_0_45_16),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(layer_0_45_17),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(layer_1_45_11),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(layer_1_46_5));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fa_1_46_0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(layer_0_46_2),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(layer_1_46_6),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fa_1_46_1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(layer_0_46_3),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(layer_0_46_4),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(layer_0_46_5),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(layer_1_46_7),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(layer_1_47_1));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fa_1_46_2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(layer_0_46_6),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(layer_0_46_7),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(layer_0_46_8),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(layer_1_46_8),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(layer_1_47_2));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fa_1_46_3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(layer_0_46_9),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(layer_0_46_10),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(layer_0_46_11),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(layer_1_46_9),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(layer_1_47_3));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fa_1_46_4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(layer_0_46_12),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(layer_0_46_13),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(layer_0_46_14),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(layer_1_46_10),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(layer_1_47_4));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half_adder ha_1_46_x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(layer_0_46_15),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(layer_0_46_16),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(layer_1_46_11),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(layer_1_47_5));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fa_1_47_0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(layer_1_47_6),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fa_1_47_1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(layer_0_47_3),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(layer_0_47_4),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(layer_0_47_5),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(layer_1_47_7),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(layer_1_48_1));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fa_1_47_2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(layer_0_47_6),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(layer_0_47_7),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(layer_0_47_8),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(layer_1_47_8),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(layer_1_48_2));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fa_1_47_3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(layer_0_47_9),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(layer_0_47_10),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(layer_0_47_11),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(layer_1_47_9),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(layer_1_48_3));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fa_1_47_4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(layer_0_47_12),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(layer_0_47_13),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(layer_0_47_14),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(layer_1_47_10),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(layer_1_48_4));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layer_1_47_11 = layer_0_47_15;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fa_1_48_0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(layer_0_48_2),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(layer_1_48_5),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fa_1_48_1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(layer_0_48_3),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(layer_0_48_4),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(layer_0_48_5),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(layer_1_48_6),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(layer_1_49_1));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fa_1_48_2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(layer_0_48_6),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(layer_0_48_7),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(layer_0_48_8),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(layer_1_48_7),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(layer_1_49_2));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fa_1_48_3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(layer_0_48_9),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(layer_0_48_10),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(layer_0_48_11),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(layer_1_48_8),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(layer_1_49_3));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fa_1_48_4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(layer_0_48_12),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(layer_0_48_13),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(layer_0_48_14),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(layer_1_48_9),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(layer_1_49_4));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fa_1_49_0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(layer_0_49_2),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(layer_1_49_5),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(layer_1_50_0));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fa_1_49_1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(layer_0_49_3),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(layer_0_49_4),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(layer_0_49_5),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(layer_1_49_6),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(layer_1_50_1));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fa_1_49_2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(layer_0_49_6),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(layer_0_49_7),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(layer_0_49_8),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(layer_1_49_7),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(layer_1_50_2));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fa_1_49_3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(layer_0_49_9),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(layer_0_49_10),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(layer_0_49_11),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(layer_1_49_8),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(layer_1_50_3));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ha_1_49_x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(layer_0_49_12),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(layer_0_49_13),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(layer_1_49_9),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(layer_1_50_4));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fa_1_50_0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(layer_0_50_2),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(layer_1_50_5),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(layer_1_51_0));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fa_1_50_1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(layer_0_50_3),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(layer_0_50_4),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(layer_0_50_5),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(layer_1_50_6),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(layer_1_51_1));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fa_1_50_2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(layer_0_50_6),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(layer_0_50_7),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(layer_0_50_8),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(layer_1_50_7),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(layer_1_51_2));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fa_1_50_3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(layer_0_50_9),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(layer_0_50_10),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(layer_0_50_11),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(layer_1_50_8),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(layer_1_51_3));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layer_1_50_9 = layer_0_50_12;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fa_1_51_0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(layer_0_51_2),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(layer_1_51_4),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(layer_1_52_0));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fa_1_51_1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(layer_0_51_3),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(layer_0_51_4),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(layer_0_51_5),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(layer_1_51_5),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(layer_1_52_1));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fa_1_51_2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(layer_0_51_6),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(layer_0_51_7),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(layer_0_51_8),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(layer_1_51_6),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(layer_1_52_2));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fa_1_51_3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(layer_0_51_9),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(layer_0_51_10),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(layer_0_51_11),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(layer_1_51_7),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(layer_1_52_3));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fa_1_52_0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(layer_0_52_2),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(layer_1_52_4),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(layer_1_53_0));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fa_1_52_1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(layer_0_52_3),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(layer_0_52_4),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(layer_0_52_5),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(layer_1_52_5),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(layer_1_53_1));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fa_1_52_2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(layer_0_52_6),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(layer_0_52_7),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(layer_0_52_8),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(layer_1_52_6),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(layer_1_53_2));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half_adder ha_1_52_x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(layer_0_52_9),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(layer_0_52_10),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(layer_1_52_7),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(layer_1_53_3));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fa_1_53_0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(layer_0_53_2),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(layer_1_53_4),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(layer_1_54_0));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fa_1_53_1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(layer_0_53_3),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(layer_0_53_4),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(layer_0_53_5),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(layer_1_53_5),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(layer_1_54_1));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fa_1_53_2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(layer_0_53_6),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(layer_0_53_7),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(layer_0_53_8),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(layer_1_53_6),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(layer_1_54_2));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layer_1_53_7 = layer_0_53_9;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fa_1_54_0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(layer_1_54_3),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(layer_1_55_0));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fa_1_54_1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(layer_0_54_3),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(layer_0_54_4),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(layer_0_54_5),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(layer_1_54_4),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(layer_1_55_1));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fa_1_54_2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(layer_0_54_6),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(layer_0_54_7),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(layer_0_54_8),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(layer_1_54_5),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(layer_1_55_2));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fa_1_55_0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(layer_1_55_3),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(layer_1_56_0));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fa_1_55_1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(layer_0_55_3),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(layer_0_55_4),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(layer_0_55_5),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(layer_1_55_4),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(layer_1_56_1));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ha_1_55_x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(layer_0_55_6),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(layer_0_55_7),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(layer_1_55_5),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(layer_1_56_2));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fa_1_56_0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(layer_0_56_2),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(layer_1_56_3),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(layer_1_57_0));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fa_1_56_1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(layer_0_56_3),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(layer_0_56_4),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(layer_0_56_5),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(layer_1_56_4),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(layer_1_57_1));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layer_1_56_5 = layer_0_56_6;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fa_1_57_0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(layer_1_58_0));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fa_1_57_1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(layer_0_57_3),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(layer_0_57_4),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(layer_0_57_5),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(layer_1_57_3),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(layer_1_58_1));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fa_1_58_0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(layer_0_58_2),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(layer_1_58_2),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(layer_1_59_0));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ha_1_58_x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(layer_0_58_3),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(layer_0_58_4),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(layer_1_58_3),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(layer_1_59_1));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fa_1_59_0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(layer_0_59_2),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(layer_1_59_2),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(layer_1_60_0));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layer_1_59_3 = layer_0_59_3;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fa_1_60_0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(layer_0_60_0),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(layer_0_60_1),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(layer_0_60_2),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(layer_1_60_1),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(layer_1_61_0));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ha_1_61_x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(layer_0_61_0),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(layer_0_61_1),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(layer_1_61_1),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(layer_1_62_0));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layer_1_62_1 = layer_0_62_0;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wire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layer_2_0_0, layer_2_1_0, layer_2_2_0, layer_2_3_0, layer_2_3_1, layer_2_4_0, layer_2_4_1, layer_2_5_0, layer_2_5_1, layer_2_5_2, layer_2_6_0, layer_2_6_1, layer_2_6_2, layer_2_7_0, layer_2_7_1, layer_2_7_2, layer_2_7_3, layer_2_8_0, layer_2_8_1, layer_2_8_2, layer_2_8_3, layer_2_9_0, layer_2_9_1, layer_2_9_2, layer_2_9_3, layer_2_9_4, layer_2_10_0, layer_2_10_1, layer_2_10_2, layer_2_10_3, layer_2_10_4, layer_2_11_0, layer_2_11_1, layer_2_11_2, layer_2_11_3, layer_2_11_4, layer_2_12_0, layer_2_12_1, layer_2_12_2, layer_2_12_3, layer_2_12_4, layer_2_12_5, layer_2_13_0, layer_2_13_1, layer_2_13_2, layer_2_13_3, layer_2_13_4, layer_2_13_5, layer_2_14_0, layer_2_14_1, layer_2_14_2, layer_2_14_3, layer_2_14_4, layer_2_14_5, layer_2_14_6, layer_2_15_0, layer_2_15_1, layer_2_15_2, layer_2_15_3, layer_2_15_4, layer_2_15_5, layer_2_15_6, layer_2_16_0, layer_2_16_1, layer_2_16_2, layer_2_16_3, layer_2_16_4, layer_2_16_5, layer_2_16_6, layer_2_16_7, layer_2_17_0, layer_2_17_1, layer_2_17_2, layer_2_17_3, layer_2_17_4, layer_2_17_5, layer_2_17_6, layer_2_17_7, layer_2_18_0, layer_2_18_1, layer_2_18_2, layer_2_18_3, layer_2_18_4, layer_2_18_5, layer_2_18_6, layer_2_18_7, layer_2_18_8, layer_2_19_0, layer_2_19_1, layer_2_19_2, layer_2_19_3, layer_2_19_4, layer_2_19_5, layer_2_19_6, layer_2_19_7, layer_2_19_8, layer_2_20_0, layer_2_20_1, layer_2_20_2, layer_2_20_3, layer_2_20_4, layer_2_20_5, layer_2_20_6, layer_2_20_7, layer_2_20_8, layer_2_21_0, layer_2_21_1, layer_2_21_2, layer_2_21_3, layer_2_21_4, layer_2_21_5, layer_2_21_6, layer_2_21_7, layer_2_21_8, layer_2_21_9, layer_2_22_0, layer_2_22_1, layer_2_22_2, layer_2_22_3, layer_2_22_4, layer_2_22_5, layer_2_22_6, layer_2_22_7, layer_2_22_8, layer_2_22_9, layer_2_23_0, layer_2_23_1, layer_2_23_2, layer_2_23_3, layer_2_23_4, layer_2_23_5, layer_2_23_6, layer_2_23_7, layer_2_23_8, layer_2_23_9, layer_2_23_10, layer_2_24_0, layer_2_24_1, layer_2_24_2, layer_2_24_3, layer_2_24_4, layer_2_24_5, layer_2_24_6, layer_2_24_7,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layer_2_24_8, layer_2_24_9, layer_2_24_10, layer_2_25_0, layer_2_25_1, layer_2_25_2, layer_2_25_3, layer_2_25_4, layer_2_25_5, layer_2_25_6, layer_2_25_7, layer_2_25_8, layer_2_25_9, layer_2_25_10, layer_2_25_11, layer_2_26_0, layer_2_26_1, layer_2_26_2, layer_2_26_3, layer_2_26_4, layer_2_26_5, layer_2_26_6, layer_2_26_7, layer_2_26_8, layer_2_26_9, layer_2_26_10, layer_2_26_11, layer_2_27_0, layer_2_27_1, layer_2_27_2, layer_2_27_3, layer_2_27_4, layer_2_27_5, layer_2_27_6, layer_2_27_7, layer_2_27_8, layer_2_27_9, layer_2_27_10, layer_2_27_11, layer_2_27_12, layer_2_28_0, layer_2_28_1, layer_2_28_2, layer_2_28_3, layer_2_28_4, layer_2_28_5, layer_2_28_6, layer_2_28_7, layer_2_28_8, layer_2_28_9, layer_2_28_10, layer_2_28_11, layer_2_28_12, layer_2_29_0, layer_2_29_1, layer_2_29_2, layer_2_29_3, layer_2_29_4, layer_2_29_5, layer_2_29_6, layer_2_29_7, layer_2_29_8, layer_2_29_9, layer_2_29_10, layer_2_29_11, layer_2_29_12, layer_2_30_0, layer_2_30_1, layer_2_30_2, layer_2_30_3, layer_2_30_4, layer_2_30_5, layer_2_30_6, layer_2_30_7, layer_2_30_8, layer_2_30_9, layer_2_30_10, layer_2_30_11, layer_2_30_12, layer_2_30_13, layer_2_31_0, layer_2_31_1, layer_2_31_2, layer_2_31_3, layer_2_31_4, layer_2_31_5, layer_2_31_6, layer_2_31_7, layer_2_31_8, layer_2_31_9, layer_2_31_10, layer_2_31_11, layer_2_31_12, layer_2_31_13, layer_2_32_0, layer_2_32_1, layer_2_32_2, layer_2_32_3, layer_2_32_4, layer_2_32_5, layer_2_32_6, layer_2_32_7, layer_2_32_8, layer_2_32_9, layer_2_32_10, layer_2_32_11, layer_2_32_12, layer_2_32_13, layer_2_32_14, layer_2_33_0, layer_2_33_1, layer_2_33_2, layer_2_33_3, layer_2_33_4, layer_2_33_5, layer_2_33_6, layer_2_33_7, layer_2_33_8, layer_2_33_9, layer_2_33_10, layer_2_33_11, layer_2_33_12, layer_2_33_13, layer_2_34_0, layer_2_34_1, layer_2_34_2, layer_2_34_3, layer_2_34_4, layer_2_34_5, layer_2_34_6, layer_2_34_7, layer_2_34_8, layer_2_34_9, layer_2_34_10, layer_2_34_11, layer_2_34_12, layer_2_34_13, layer_2_35_0, layer_2_35_1, layer_2_35_2, layer_2_35_3, layer_2_35_4, layer_2_35_5, layer_2_35_6, layer_2_35_7, layer_2_35_8, layer_2_35_9, layer_2_35_10, layer_2_35_11, layer_2_35_12, layer_2_35_13, layer_2_36_0, layer_2_36_1, layer_2_36_2, layer_2_36_3, layer_2_36_4, layer_2_36_5, layer_2_36_6, layer_2_36_7, layer_2_36_8, layer_2_36_9, layer_2_36_10, layer_2_36_11, layer_2_36_12, layer_2_37_0, layer_2_37_1, layer_2_37_2, layer_2_37_3, layer_2_37_4, layer_2_37_5, layer_2_37_6, layer_2_37_7, layer_2_37_8, layer_2_37_9, layer_2_37_10, layer_2_37_11, layer_2_38_0, layer_2_38_1, layer_2_38_2, layer_2_38_3, layer_2_38_4, layer_2_38_5, layer_2_38_6, layer_2_38_7, layer_2_38_8, layer_2_38_9, layer_2_38_10, layer_2_38_11, layer_2_39_0, layer_2_39_1, layer_2_39_2, layer_2_39_3, layer_2_39_4, layer_2_39_5, layer_2_39_6, layer_2_39_7, layer_2_39_8, layer_2_39_9, layer_2_39_10, layer_2_39_11, layer_2_40_0, layer_2_40_1, layer_2_40_2, layer_2_40_3, layer_2_40_4, layer_2_40_5, layer_2_40_6, layer_2_40_7, layer_2_40_8, layer_2_40_9, layer_2_40_10, layer_2_41_0, layer_2_41_1, layer_2_41_2, layer_2_41_3, layer_2_41_4, layer_2_41_5, layer_2_41_6, layer_2_41_7, layer_2_41_8, layer_2_41_9, layer_2_41_10, layer_2_42_0, layer_2_42_1, layer_2_42_2, layer_2_42_3, layer_2_42_4, layer_2_42_5, layer_2_42_6, layer_2_42_7, layer_2_42_8, layer_2_42_9, layer_2_43_0, layer_2_43_1, layer_2_43_2, layer_2_43_3, layer_2_43_4, layer_2_43_5, layer_2_43_6, layer_2_43_7, layer_2_43_8, layer_2_43_9, layer_2_44_0, layer_2_44_1, layer_2_44_2, layer_2_44_3, layer_2_44_4, layer_2_44_5, layer_2_44_6, layer_2_44_7, layer_2_44_8, layer_2_44_9, layer_2_45_0, layer_2_45_1, layer_2_45_2, layer_2_45_3, layer_2_45_4, layer_2_45_5, layer_2_45_6, layer_2_45_7, layer_2_45_8, layer_2_46_0, layer_2_46_1, layer_2_46_2, layer_2_46_3, layer_2_46_4, layer_2_46_5, layer_2_46_6, layer_2_46_7, layer_2_47_0, layer_2_47_1, layer_2_47_2, layer_2_47_3, layer_2_47_4, layer_2_47_5, layer_2_47_6, layer_2_47_7, layer_2_48_0, layer_2_48_1, layer_2_48_2, layer_2_48_3, layer_2_48_4, layer_2_48_5, layer_2_48_6, layer_2_48_7, layer_2_49_0, layer_2_49_1, layer_2_49_2, layer_2_49_3, layer_2_49_4, layer_2_49_5, layer_2_49_6, layer_2_50_0, layer_2_50_1, layer_2_50_2, layer_2_50_3, layer_2_50_4, layer_2_50_5, layer_2_50_6, layer_2_51_0, layer_2_51_1, layer_2_51_2, layer_2_51_3, layer_2_51_4, layer_2_51_5, layer_2_52_0, layer_2_52_1, layer_2_52_2, layer_2_52_3, layer_2_52_4, layer_2_52_5, layer_2_53_0, layer_2_53_1, layer_2_53_2, layer_2_53_3, layer_2_53_4, layer_2_53_5, layer_2_54_0, layer_2_54_1, layer_2_54_2, layer_2_54_3, layer_2_54_4, layer_2_55_0, layer_2_55_1, layer_2_55_2, layer_2_55_3, layer_2_56_0, layer_2_56_1, layer_2_56_2, layer_2_56_3, layer_2_57_0, layer_2_57_1, layer_2_57_2, layer_2_57_3, layer_2_58_0, layer_2_58_1, layer_2_58_2, layer_2_59_0, layer_2_59_1, layer_2_59_2, layer_2_60_0, layer_2_60_1, layer_2_61_0, layer_2_61_1, layer_2_62_0, layer_2_62_1, layer_2_63_0;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layer_2_0_0 = layer_1_0_0;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layer_2_1_0 = layer_1_1_0;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ha_2_2_x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fa_2_4_0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fa_2_5_0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layer_2_5_2 = layer_1_5_3;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fa_2_6_0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(layer_1_6_2),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ha_2_6_x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(layer_1_6_3),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(layer_1_6_4),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(layer_2_6_2),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(layer_2_7_1));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fa_2_7_0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ha_2_7_x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(layer_1_7_3),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(layer_1_7_4),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(layer_2_7_3),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(layer_2_8_1));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full_adder fa_2_8_0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(layer_1_8_2),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(layer_2_8_2),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fa_2_8_1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(layer_1_8_3),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(layer_1_8_4),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(layer_1_8_5),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(layer_2_8_3),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(layer_2_9_1));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fa_2_9_0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(layer_1_9_2),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(layer_2_9_2),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(layer_2_10_0));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fa_2_9_1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(layer_1_9_3),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(layer_1_9_4),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(layer_1_9_5),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(layer_2_9_3),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(layer_2_10_1));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layer_2_9_4 = layer_1_9_6;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fa_2_10_0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(layer_1_10_2),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(layer_2_10_2),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(layer_2_11_0));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fa_2_10_1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(layer_1_10_3),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(layer_1_10_4),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(layer_1_10_5),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(layer_2_10_3),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(layer_2_11_1));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layer_2_10_4 = layer_1_10_6;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fa_2_11_0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(layer_1_11_2),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(layer_2_11_2),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(layer_2_12_0));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fa_2_11_1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(layer_1_11_3),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(layer_1_11_4),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(layer_1_11_5),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(layer_2_11_3),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(layer_2_12_1));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ha_2_11_x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(layer_1_11_6),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(layer_1_11_7),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(layer_2_11_4),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(layer_2_12_2));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fa_2_12_0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(layer_1_12_2),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(layer_2_12_3),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(layer_2_13_0));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fa_2_12_1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(layer_1_12_3),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(layer_1_12_4),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(layer_1_12_5),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(layer_2_12_4),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(layer_2_13_1));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fa_2_12_2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(layer_1_12_6),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(layer_1_12_7),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(layer_1_12_8),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(layer_2_12_5),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(layer_2_13_2));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fa_2_13_0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(layer_1_13_2),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(layer_2_13_3),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(layer_2_14_0));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fa_2_13_1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(layer_1_13_3),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(layer_1_13_4),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(layer_1_13_5),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(layer_2_13_4),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(layer_2_14_1));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fa_2_13_2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(layer_1_13_6),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(layer_1_13_7),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(layer_1_13_8),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(layer_2_13_5),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(layer_2_14_2));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fa_2_14_0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(layer_2_14_3),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(layer_2_15_0));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fa_2_14_1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(layer_1_14_3),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(layer_1_14_4),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(layer_1_14_5),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(layer_2_14_4),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(layer_2_15_1));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fa_2_14_2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(layer_1_14_6),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(layer_1_14_7),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(layer_1_14_8),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(layer_2_14_5),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(layer_2_15_2));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layer_2_14_6 = layer_1_14_9;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fa_2_15_0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(layer_2_15_3),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(layer_2_16_0));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fa_2_15_1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(layer_1_15_3),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(layer_1_15_4),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(layer_1_15_5),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(layer_2_15_4),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(layer_2_16_1));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fa_2_15_2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(layer_1_15_6),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(layer_1_15_7),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(layer_1_15_8),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(layer_2_15_5),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(layer_2_16_2));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ha_2_15_x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(layer_1_15_9),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(layer_1_15_10),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(layer_2_15_6),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(layer_2_16_3));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fa_2_16_0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(layer_1_16_2),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(layer_2_16_4),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(layer_2_17_0));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fa_2_16_1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(layer_1_16_3),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(layer_1_16_4),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(layer_1_16_5),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(layer_2_16_5),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(layer_2_17_1));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fa_2_16_2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(layer_1_16_6),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(layer_1_16_7),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(layer_1_16_8),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(layer_2_16_6),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(layer_2_17_2));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ha_2_16_x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(layer_1_16_9),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(layer_1_16_10),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(layer_2_16_7),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(layer_2_17_3));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fa_2_17_0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(layer_2_17_4),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(layer_2_18_0));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full_adder fa_2_17_1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(layer_1_17_3),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(layer_1_17_4),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(layer_1_17_5),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(layer_2_17_5),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(layer_2_18_1));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fa_2_17_2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(layer_1_17_6),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(layer_1_17_7),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(layer_1_17_8),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(layer_2_17_6),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(layer_2_18_2));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fa_2_17_3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(layer_1_17_9),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(layer_1_17_10),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(layer_1_17_11),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(layer_2_17_7),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(layer_2_18_3));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fa_2_18_0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(layer_1_18_2),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(layer_2_18_4),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(layer_2_19_0));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fa_2_18_1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(layer_1_18_3),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(layer_1_18_4),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(layer_1_18_5),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(layer_2_18_5),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(layer_2_19_1));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fa_2_18_2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(layer_1_18_6),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(layer_1_18_7),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(layer_1_18_8),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(layer_2_18_6),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(layer_2_19_2));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fa_2_18_3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(layer_1_18_9),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(layer_1_18_10),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(layer_1_18_11),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(layer_2_18_7),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(layer_2_19_3));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layer_2_18_8 = layer_1_18_12;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fa_2_19_0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(layer_1_19_2),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(layer_2_19_4),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fa_2_19_1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(layer_1_19_3),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(layer_1_19_4),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(layer_1_19_5),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(layer_2_19_5),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(layer_2_20_1));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fa_2_19_2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(layer_1_19_6),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(layer_1_19_7),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(layer_1_19_8),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(layer_2_19_6),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(layer_2_20_2));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fa_2_19_3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(layer_1_19_9),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(layer_1_19_10),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(layer_1_19_11),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(layer_2_19_7),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(layer_2_20_3));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layer_2_19_8 = layer_1_19_12;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fa_2_20_0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(layer_1_20_2),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(layer_2_20_4),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fa_2_20_1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(layer_1_20_3),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(layer_1_20_4),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(layer_1_20_5),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(layer_2_20_5),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(layer_2_21_1));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fa_2_20_2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(layer_1_20_6),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(layer_1_20_7),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(layer_1_20_8),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(layer_2_20_6),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(layer_2_21_2));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fa_2_20_3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(layer_1_20_9),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(layer_1_20_10),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(layer_1_20_11),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(layer_2_20_7),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(layer_2_21_3));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ha_2_20_x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(layer_1_20_12),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(layer_1_20_13),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(layer_2_20_8),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(layer_2_21_4));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fa_2_21_0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(layer_1_21_2),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(layer_2_21_5),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fa_2_21_1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(layer_1_21_3),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(layer_1_21_4),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(layer_1_21_5),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(layer_2_21_6),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(layer_2_22_1));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fa_2_21_2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(layer_1_21_6),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(layer_1_21_7),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(layer_1_21_8),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(layer_2_21_7),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(layer_2_22_2));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fa_2_21_3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(layer_1_21_9),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(layer_1_21_10),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(layer_1_21_11),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(layer_2_21_8),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(layer_2_22_3));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fa_2_21_4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(layer_1_21_12),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(layer_1_21_13),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(layer_1_21_14),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(layer_2_21_9),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(layer_2_22_4));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fa_2_22_0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(layer_1_22_2),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(layer_2_22_5),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fa_2_22_1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(layer_1_22_3),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(layer_1_22_4),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(layer_1_22_5),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(layer_2_22_6),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(layer_2_23_1));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fa_2_22_2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(layer_1_22_6),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(layer_1_22_7),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(layer_1_22_8),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(layer_2_22_7),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(layer_2_23_2));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fa_2_22_3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(layer_1_22_9),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(layer_1_22_10),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(layer_1_22_11),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(layer_2_22_8),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(layer_2_23_3));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fa_2_22_4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(layer_1_22_12),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(layer_1_22_13),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(layer_1_22_14),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(layer_2_22_9),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(layer_2_23_4));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fa_2_23_0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(layer_1_23_2),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(layer_2_23_5),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full_adder fa_2_23_1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(layer_1_23_3),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(layer_1_23_4),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(layer_1_23_5),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(layer_2_23_6),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(layer_2_24_1));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fa_2_23_2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(layer_1_23_6),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(layer_1_23_7),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(layer_1_23_8),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(layer_2_23_7),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(layer_2_24_2));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fa_2_23_3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(layer_1_23_9),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(layer_1_23_10),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(layer_1_23_11),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(layer_2_23_8),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(layer_2_24_3));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fa_2_23_4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(layer_1_23_12),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(layer_1_23_13),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(layer_1_23_14),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(layer_2_23_9),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(layer_2_24_4));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layer_2_23_10 = layer_1_23_15;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fa_2_24_0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(layer_2_24_5),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fa_2_24_1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(layer_1_24_3),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(layer_1_24_4),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(layer_1_24_5),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(layer_2_24_6),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(layer_2_25_1));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fa_2_24_2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(layer_1_24_6),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(layer_1_24_7),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(layer_1_24_8),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(layer_2_24_7),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(layer_2_25_2));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fa_2_24_3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(layer_1_24_9),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(layer_1_24_10),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(layer_1_24_11),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(layer_2_24_8),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(layer_2_25_3));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fa_2_24_4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(layer_1_24_12),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(layer_1_24_13),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(layer_1_24_14),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(layer_2_24_9),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(layer_2_25_4));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ha_2_24_x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(layer_1_24_15),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(layer_1_24_16),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(layer_2_24_10),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(layer_2_25_5));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fa_2_25_0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(layer_2_25_6),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fa_2_25_1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(layer_1_25_3),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(layer_1_25_4),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(layer_1_25_5),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(layer_2_25_7),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(layer_2_26_1));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fa_2_25_2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(layer_1_25_6),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(layer_1_25_7),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(layer_1_25_8),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(layer_2_25_8),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(layer_2_26_2));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fa_2_25_3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(layer_1_25_9),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(layer_1_25_10),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(layer_1_25_11),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(layer_2_25_9),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(layer_2_26_3));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fa_2_25_4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(layer_1_25_12),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(layer_1_25_13),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(layer_1_25_14),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(layer_2_25_10),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(layer_2_26_4));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ha_2_25_x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(layer_1_25_15),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(layer_1_25_16),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(layer_2_25_11),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(layer_2_26_5));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fa_2_26_0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(layer_1_26_2),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(layer_2_26_6),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fa_2_26_1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(layer_1_26_3),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(layer_1_26_4),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(layer_1_26_5),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(layer_2_26_7),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(layer_2_27_1));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fa_2_26_2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(layer_1_26_6),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(layer_1_26_7),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(layer_1_26_8),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(layer_2_26_8),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(layer_2_27_2));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fa_2_26_3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(layer_1_26_9),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(layer_1_26_10),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(layer_1_26_11),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(layer_2_26_9),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(layer_2_27_3));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fa_2_26_4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(layer_1_26_12),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(layer_1_26_13),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(layer_1_26_14),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(layer_2_26_10),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(layer_2_27_4));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fa_2_26_5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(layer_1_26_15),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(layer_1_26_16),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(layer_1_26_17),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(layer_2_26_11),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(layer_2_27_5));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fa_2_27_0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(layer_2_27_6),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fa_2_27_1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(layer_1_27_3),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(layer_1_27_4),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(layer_1_27_5),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(layer_2_27_7),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(layer_2_28_1));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fa_2_27_2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(layer_1_27_6),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(layer_1_27_7),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(layer_1_27_8),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(layer_2_27_8),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(layer_2_28_2));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fa_2_27_3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(layer_1_27_9),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(layer_1_27_10),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(layer_1_27_11),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(layer_2_27_9),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(layer_2_28_3));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fa_2_27_4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(layer_1_27_12),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(layer_1_27_13),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(layer_1_27_14),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(layer_2_27_10),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(layer_2_28_4));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full_adder fa_2_27_5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(layer_1_27_15),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(layer_1_27_16),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(layer_1_27_17),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(layer_2_27_11),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(layer_2_28_5));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layer_2_27_12 = layer_1_27_18;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fa_2_28_0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(layer_1_28_2),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(layer_2_28_6),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fa_2_28_1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(layer_1_28_3),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(layer_1_28_4),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(layer_1_28_5),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(layer_2_28_7),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(layer_2_29_1));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fa_2_28_2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(layer_1_28_6),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(layer_1_28_7),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(layer_1_28_8),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(layer_2_28_8),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(layer_2_29_2));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fa_2_28_3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(layer_1_28_9),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(layer_1_28_10),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(layer_1_28_11),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(layer_2_28_9),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(layer_2_29_3));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fa_2_28_4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(layer_1_28_12),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(layer_1_28_13),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(layer_1_28_14),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(layer_2_28_10),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(layer_2_29_4));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fa_2_28_5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(layer_1_28_15),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(layer_1_28_16),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(layer_1_28_17),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(layer_2_28_11),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(layer_2_29_5));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layer_2_28_12 = layer_1_28_18;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fa_2_29_0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(layer_1_29_2),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(layer_2_29_6),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fa_2_29_1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(layer_1_29_3),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(layer_1_29_4),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(layer_1_29_5),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(layer_2_29_7),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(layer_2_30_1));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fa_2_29_2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(layer_1_29_6),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(layer_1_29_7),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(layer_1_29_8),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(layer_2_29_8),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(layer_2_30_2));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fa_2_29_3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(layer_1_29_9),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(layer_1_29_10),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(layer_1_29_11),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(layer_2_29_9),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(layer_2_30_3));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fa_2_29_4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(layer_1_29_12),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(layer_1_29_13),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(layer_1_29_14),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(layer_2_29_10),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(layer_2_30_4));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fa_2_29_5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(layer_1_29_15),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(layer_1_29_16),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(layer_1_29_17),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(layer_2_29_11),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(layer_2_30_5));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ha_2_29_x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(layer_1_29_18),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(layer_1_29_19),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(layer_2_29_12),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(layer_2_30_6));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fa_2_30_0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(layer_1_30_2),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(layer_2_30_7),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fa_2_30_1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(layer_1_30_3),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(layer_1_30_4),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(layer_1_30_5),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(layer_2_30_8),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(layer_2_31_1));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fa_2_30_2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(layer_1_30_6),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(layer_1_30_7),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(layer_1_30_8),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(layer_2_30_9),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(layer_2_31_2));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fa_2_30_3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(layer_1_30_9),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(layer_1_30_10),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(layer_1_30_11),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(layer_2_30_10),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(layer_2_31_3));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fa_2_30_4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(layer_1_30_12),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(layer_1_30_13),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(layer_1_30_14),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(layer_2_30_11),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(layer_2_31_4));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fa_2_30_5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(layer_1_30_15),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(layer_1_30_16),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(layer_1_30_17),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(layer_2_30_12),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(layer_2_31_5));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fa_2_30_6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(layer_1_30_18),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(layer_1_30_19),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(layer_1_30_20),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(layer_2_30_13),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(layer_2_31_6));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fa_2_31_0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(layer_1_31_2),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(layer_2_31_7),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fa_2_31_1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(layer_1_31_3),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(layer_1_31_4),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(layer_1_31_5),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(layer_2_31_8),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(layer_2_32_1));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fa_2_31_2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(layer_1_31_6),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(layer_1_31_7),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(layer_1_31_8),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(layer_2_31_9),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(layer_2_32_2));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fa_2_31_3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(layer_1_31_9),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(layer_1_31_10),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(layer_1_31_11),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(layer_2_31_10),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(layer_2_32_3));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fa_2_31_4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(layer_1_31_12),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(layer_1_31_13),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(layer_1_31_14),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(layer_2_31_11),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(layer_2_32_4));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fa_2_31_5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(layer_1_31_15),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(layer_1_31_16),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(layer_1_31_17),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(layer_2_31_12),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(layer_2_32_5));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full_adder fa_2_31_6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(layer_1_31_18),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(layer_1_31_19),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(layer_1_31_20),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(layer_2_31_13),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(layer_2_32_6));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fa_2_32_0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(layer_1_32_2),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(layer_2_32_7),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fa_2_32_1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(layer_1_32_3),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(layer_1_32_4),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(layer_1_32_5),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(layer_2_32_8),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(layer_2_33_1));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fa_2_32_2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(layer_1_32_6),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(layer_1_32_7),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(layer_1_32_8),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(layer_2_32_9),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(layer_2_33_2));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fa_2_32_3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(layer_1_32_9),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(layer_1_32_10),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(layer_1_32_11),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(layer_2_32_10),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(layer_2_33_3));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fa_2_32_4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(layer_1_32_12),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(layer_1_32_13),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(layer_1_32_14),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(layer_2_32_11),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(layer_2_33_4));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fa_2_32_5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(layer_1_32_15),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(layer_1_32_16),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(layer_1_32_17),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(layer_2_32_12),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(layer_2_33_5));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fa_2_32_6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(layer_1_32_18),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(layer_1_32_19),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(layer_1_32_20),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(layer_2_32_13),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(layer_2_33_6));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layer_2_32_14 = layer_1_32_21;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fa_2_33_0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(layer_1_33_2),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(layer_2_33_7),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fa_2_33_1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(layer_1_33_3),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(layer_1_33_4),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(layer_1_33_5),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(layer_2_33_8),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(layer_2_34_1));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fa_2_33_2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(layer_1_33_6),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(layer_1_33_7),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(layer_1_33_8),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(layer_2_33_9),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(layer_2_34_2));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fa_2_33_3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(layer_1_33_9),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(layer_1_33_10),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(layer_1_33_11),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(layer_2_33_10),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(layer_2_34_3));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fa_2_33_4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(layer_1_33_12),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(layer_1_33_13),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(layer_1_33_14),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(layer_2_33_11),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(layer_2_34_4));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fa_2_33_5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(layer_1_33_15),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(layer_1_33_16),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(layer_1_33_17),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(layer_2_33_12),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(layer_2_34_5));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ha_2_33_x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(layer_1_33_18),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(layer_1_33_19),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(layer_2_33_13),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(layer_2_34_6));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fa_2_34_0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(layer_2_34_7),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fa_2_34_1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(layer_1_34_3),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(layer_1_34_4),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(layer_1_34_5),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(layer_2_34_8),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(layer_2_35_1));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fa_2_34_2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(layer_1_34_6),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(layer_1_34_7),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(layer_1_34_8),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(layer_2_34_9),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(layer_2_35_2));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fa_2_34_3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(layer_1_34_9),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(layer_1_34_10),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(layer_1_34_11),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(layer_2_34_10),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(layer_2_35_3));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fa_2_34_4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(layer_1_34_12),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(layer_1_34_13),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(layer_1_34_14),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(layer_2_34_11),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(layer_2_35_4));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fa_2_34_5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(layer_1_34_15),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(layer_1_34_16),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(layer_1_34_17),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(layer_2_34_12),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(layer_2_35_5));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ha_2_34_x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(layer_1_34_18),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(layer_1_34_19),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(layer_2_34_13),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(layer_2_35_6));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fa_2_35_0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(layer_2_35_7),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fa_2_35_1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(layer_1_35_3),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(layer_1_35_4),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(layer_1_35_5),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(layer_2_35_8),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(layer_2_36_1));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fa_2_35_2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(layer_1_35_6),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(layer_1_35_7),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(layer_1_35_8),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(layer_2_35_9),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(layer_2_36_2));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fa_2_35_3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(layer_1_35_9),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(layer_1_35_10),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(layer_1_35_11),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(layer_2_35_10),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(layer_2_36_3));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fa_2_35_4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(layer_1_35_12),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(layer_1_35_13),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(layer_1_35_14),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(layer_2_35_11),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(layer_2_36_4));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full_adder fa_2_35_5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(layer_1_35_15),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(layer_1_35_16),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(layer_1_35_17),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(layer_2_35_12),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(layer_2_36_5));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ha_2_35_x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(layer_1_35_18),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(layer_1_35_19),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(layer_2_35_13),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(layer_2_36_6));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fa_2_36_0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(layer_1_36_2),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(layer_2_36_7),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fa_2_36_1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(layer_1_36_3),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(layer_1_36_4),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(layer_1_36_5),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(layer_2_36_8),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(layer_2_37_1));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fa_2_36_2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(layer_1_36_6),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(layer_1_36_7),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(layer_1_36_8),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(layer_2_36_9),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(layer_2_37_2));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fa_2_36_3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(layer_1_36_9),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(layer_1_36_10),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(layer_1_36_11),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(layer_2_36_10),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(layer_2_37_3));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fa_2_36_4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(layer_1_36_12),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(layer_1_36_13),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(layer_1_36_14),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(layer_2_36_11),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(layer_2_37_4));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fa_2_36_5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(layer_1_36_15),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(layer_1_36_16),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(layer_1_36_17),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(layer_2_36_12),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(layer_2_37_5));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fa_2_37_0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(layer_2_37_6),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fa_2_37_1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(layer_1_37_3),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(layer_1_37_4),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(layer_1_37_5),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(layer_2_37_7),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(layer_2_38_1));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fa_2_37_2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(layer_1_37_6),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(layer_1_37_7),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(layer_1_37_8),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(layer_2_37_8),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(layer_2_38_2));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fa_2_37_3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(layer_1_37_9),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(layer_1_37_10),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(layer_1_37_11),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(layer_2_37_9),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(layer_2_38_3));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fa_2_37_4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(layer_1_37_12),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(layer_1_37_13),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(layer_1_37_14),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(layer_2_37_10),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(layer_2_38_4));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fa_2_37_5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(layer_1_37_15),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(layer_1_37_16),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(layer_1_37_17),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(layer_2_37_11),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(layer_2_38_5));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fa_2_38_0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(layer_1_38_2),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(layer_2_38_6),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fa_2_38_1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(layer_1_38_3),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(layer_1_38_4),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(layer_1_38_5),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(layer_2_38_7),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(layer_2_39_1));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fa_2_38_2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(layer_1_38_6),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(layer_1_38_7),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(layer_1_38_8),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(layer_2_38_8),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(layer_2_39_2));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fa_2_38_3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(layer_1_38_9),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(layer_1_38_10),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(layer_1_38_11),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(layer_2_38_9),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(layer_2_39_3));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fa_2_38_4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(layer_1_38_12),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(layer_1_38_13),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(layer_1_38_14),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(layer_2_38_10),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(layer_2_39_4));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fa_2_38_5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(layer_1_38_15),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(layer_1_38_16),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(layer_1_38_17),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(layer_2_38_11),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(layer_2_39_5));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fa_2_39_0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(layer_1_39_2),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(layer_2_39_6),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fa_2_39_1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(layer_1_39_3),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(layer_1_39_4),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(layer_1_39_5),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(layer_2_39_7),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(layer_2_40_1));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fa_2_39_2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(layer_1_39_6),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(layer_1_39_7),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(layer_1_39_8),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(layer_2_39_8),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(layer_2_40_2));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fa_2_39_3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(layer_1_39_9),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(layer_1_39_10),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(layer_1_39_11),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(layer_2_39_9),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(layer_2_40_3));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fa_2_39_4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(layer_1_39_12),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(layer_1_39_13),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(layer_1_39_14),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(layer_2_39_10),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(layer_2_40_4));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layer_2_39_11 = layer_1_39_15;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fa_2_40_0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(layer_1_40_2),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(layer_2_40_5),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fa_2_40_1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(layer_1_40_3),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(layer_1_40_4),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(layer_1_40_5),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(layer_2_40_6),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(layer_2_41_1));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full_adder fa_2_40_2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(layer_1_40_6),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(layer_1_40_7),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(layer_1_40_8),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(layer_2_40_7),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(layer_2_41_2));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fa_2_40_3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(layer_1_40_9),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(layer_1_40_10),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(layer_1_40_11),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(layer_2_40_8),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(layer_2_41_3));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fa_2_40_4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(layer_1_40_12),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(layer_1_40_13),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(layer_1_40_14),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(layer_2_40_9),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(layer_2_41_4));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layer_2_40_10 = layer_1_40_15;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fa_2_41_0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(layer_1_41_2),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(layer_2_41_5),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fa_2_41_1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(layer_1_41_3),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(layer_1_41_4),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(layer_1_41_5),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(layer_2_41_6),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(layer_2_42_1));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fa_2_41_2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(layer_1_41_6),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(layer_1_41_7),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(layer_1_41_8),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(layer_2_41_7),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(layer_2_42_2));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fa_2_41_3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(layer_1_41_9),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(layer_1_41_10),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(layer_1_41_11),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(layer_2_41_8),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(layer_2_42_3));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fa_2_41_4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(layer_1_41_12),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(layer_1_41_13),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(layer_1_41_14),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(layer_2_41_9),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(layer_2_42_4));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layer_2_41_10 = layer_1_41_15;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fa_2_42_0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(layer_1_42_2),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(layer_2_42_5),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fa_2_42_1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(layer_1_42_3),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(layer_1_42_4),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(layer_1_42_5),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(layer_2_42_6),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(layer_2_43_1));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fa_2_42_2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(layer_1_42_6),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(layer_1_42_7),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(layer_1_42_8),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(layer_2_42_7),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(layer_2_43_2));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fa_2_42_3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(layer_1_42_9),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(layer_1_42_10),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(layer_1_42_11),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(layer_2_42_8),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(layer_2_43_3));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ha_2_42_x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(layer_1_42_12),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(layer_1_42_13),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(layer_2_42_9),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(layer_2_43_4));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fa_2_43_0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(layer_1_43_2),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(layer_2_43_5),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fa_2_43_1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(layer_1_43_3),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(layer_1_43_4),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(layer_1_43_5),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(layer_2_43_6),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(layer_2_44_1));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fa_2_43_2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(layer_1_43_6),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(layer_1_43_7),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(layer_1_43_8),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(layer_2_43_7),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(layer_2_44_2));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fa_2_43_3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(layer_1_43_9),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(layer_1_43_10),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(layer_1_43_11),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(layer_2_43_8),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(layer_2_44_3));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ha_2_43_x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(layer_1_43_12),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(layer_1_43_13),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(layer_2_43_9),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(layer_2_44_4));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fa_2_44_0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(layer_2_44_5),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fa_2_44_1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(layer_1_44_3),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(layer_1_44_4),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(layer_1_44_5),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(layer_2_44_6),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(layer_2_45_1));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fa_2_44_2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(layer_1_44_6),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(layer_1_44_7),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(layer_1_44_8),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(layer_2_44_7),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(layer_2_45_2));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fa_2_44_3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(layer_1_44_9),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(layer_1_44_10),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(layer_1_44_11),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(layer_2_44_8),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(layer_2_45_3));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ha_2_44_x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(layer_1_44_12),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(layer_1_44_13),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(layer_2_44_9),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(layer_2_45_4));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fa_2_45_0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(layer_2_45_5),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fa_2_45_1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(layer_1_45_3),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(layer_1_45_4),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(layer_1_45_5),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(layer_2_45_6),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(layer_2_46_1));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fa_2_45_2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(layer_1_45_6),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(layer_1_45_7),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(layer_1_45_8),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(layer_2_45_7),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(layer_2_46_2));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fa_2_45_3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(layer_1_45_9),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(layer_1_45_10),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(layer_1_45_11),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(layer_2_45_8),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(layer_2_46_3));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full_adder fa_2_46_0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(layer_1_46_2),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(layer_2_46_4),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fa_2_46_1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(layer_1_46_3),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(layer_1_46_4),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(layer_1_46_5),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(layer_2_46_5),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(layer_2_47_1));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fa_2_46_2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(layer_1_46_6),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(layer_1_46_7),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(layer_1_46_8),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(layer_2_46_6),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(layer_2_47_2));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fa_2_46_3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(layer_1_46_9),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(layer_1_46_10),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(layer_1_46_11),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(layer_2_46_7),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(layer_2_47_3));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fa_2_47_0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(layer_2_47_4),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fa_2_47_1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(layer_1_47_3),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(layer_1_47_4),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(layer_1_47_5),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(layer_2_47_5),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(layer_2_48_1));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fa_2_47_2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(layer_1_47_6),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(layer_1_47_7),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(layer_1_47_8),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(layer_2_47_6),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(layer_2_48_2));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fa_2_47_3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(layer_1_47_9),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(layer_1_47_10),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(layer_1_47_11),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(layer_2_47_7),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(layer_2_48_3));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fa_2_48_0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(layer_1_48_2),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(layer_2_48_4),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fa_2_48_1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(layer_1_48_3),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(layer_1_48_4),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(layer_1_48_5),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(layer_2_48_5),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(layer_2_49_1));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fa_2_48_2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(layer_1_48_6),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(layer_1_48_7),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(layer_1_48_8),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(layer_2_48_6),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(layer_2_49_2));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layer_2_48_7 = layer_1_48_9;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fa_2_49_0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(layer_1_49_2),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(layer_2_49_3),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(layer_2_50_0));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fa_2_49_1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(layer_1_49_3),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(layer_1_49_4),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(layer_1_49_5),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(layer_2_49_4),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(layer_2_50_1));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fa_2_49_2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(layer_1_49_6),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(layer_1_49_7),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(layer_1_49_8),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(layer_2_49_5),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(layer_2_50_2));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layer_2_49_6 = layer_1_49_9;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fa_2_50_0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(layer_1_50_2),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(layer_2_50_3),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(layer_2_51_0));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fa_2_50_1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(layer_1_50_3),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(layer_1_50_4),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(layer_1_50_5),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(layer_2_50_4),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(layer_2_51_1));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fa_2_50_2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(layer_1_50_6),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(layer_1_50_7),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(layer_1_50_8),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(layer_2_50_5),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(layer_2_51_2));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layer_2_50_6 = layer_1_50_9;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fa_2_51_0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(layer_1_51_2),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(layer_2_51_3),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(layer_2_52_0));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fa_2_51_1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(layer_1_51_3),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(layer_1_51_4),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(layer_1_51_5),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(layer_2_51_4),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(layer_2_52_1));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ha_2_51_x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(layer_1_51_6),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(layer_1_51_7),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(layer_2_51_5),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(layer_2_52_2));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fa_2_52_0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(layer_1_52_2),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(layer_2_52_3),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(layer_2_53_0));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fa_2_52_1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(layer_1_52_3),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(layer_1_52_4),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(layer_1_52_5),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(layer_2_52_4),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(layer_2_53_1));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ha_2_52_x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(layer_1_52_6),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(layer_1_52_7),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(layer_2_52_5),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(layer_2_53_2));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fa_2_53_0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(layer_1_53_2),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(layer_2_53_3),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(layer_2_54_0));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fa_2_53_1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(layer_1_53_3),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(layer_1_53_4),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(layer_1_53_5),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(layer_2_53_4),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(layer_2_54_1));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ha_2_53_x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(layer_1_53_6),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(layer_1_53_7),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(layer_2_53_5),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(layer_2_54_2));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fa_2_54_0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(layer_2_54_3),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(layer_2_55_0));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full_adder fa_2_54_1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(layer_1_54_3),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(layer_1_54_4),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(layer_1_54_5),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(layer_2_54_4),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(layer_2_55_1));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fa_2_55_0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(layer_2_56_0));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fa_2_55_1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(layer_1_55_3),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(layer_1_55_4),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(layer_1_55_5),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(layer_2_55_3),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(layer_2_56_1));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fa_2_56_0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(layer_1_56_2),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(layer_2_56_2),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(layer_2_57_0));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fa_2_56_1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(layer_1_56_3),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(layer_1_56_4),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(layer_1_56_5),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(layer_2_56_3),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(layer_2_57_1));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fa_2_57_0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(layer_2_58_0));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layer_2_57_3 = layer_1_57_3;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fa_2_58_0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(layer_1_58_2),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(layer_2_59_0));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layer_2_58_2 = layer_1_58_3;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fa_2_59_0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(layer_1_59_2),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(layer_2_60_0));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layer_2_59_2 = layer_1_59_3;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ha_2_60_x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(layer_1_60_0),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(layer_1_60_1),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(layer_2_60_1),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(layer_2_61_0));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ha_2_61_x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(layer_1_61_0),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(layer_1_61_1),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(layer_2_61_1),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(layer_2_62_0));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ha_2_62_x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(layer_1_62_0),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(layer_1_62_1),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(layer_2_62_1),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(layer_2_63_0));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wire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layer_3_0_0, layer_3_1_0, layer_3_2_0, layer_3_3_0, layer_3_4_0, layer_3_4_1, layer_3_5_0, layer_3_5_1, layer_3_6_0, layer_3_6_1, layer_3_7_0, layer_3_7_1, layer_3_7_2, layer_3_8_0, layer_3_8_1, layer_3_8_2, layer_3_9_0, layer_3_9_1, layer_3_9_2, layer_3_10_0, layer_3_10_1, layer_3_10_2, layer_3_10_3, layer_3_11_0, layer_3_11_1, layer_3_11_2, layer_3_11_3, layer_3_12_0, layer_3_12_1, layer_3_12_2, layer_3_12_3, layer_3_13_0, layer_3_13_1, layer_3_13_2, layer_3_13_3, layer_3_14_0, layer_3_14_1, layer_3_14_2, layer_3_14_3, layer_3_14_4, layer_3_15_0, layer_3_15_1, layer_3_15_2, layer_3_15_3, layer_3_15_4, layer_3_16_0, layer_3_16_1, layer_3_16_2, layer_3_16_3, layer_3_16_4, layer_3_17_0, layer_3_17_1, layer_3_17_2, layer_3_17_3, layer_3_17_4, layer_3_17_5, layer_3_18_0, layer_3_18_1, layer_3_18_2, layer_3_18_3, layer_3_18_4, layer_3_18_5, layer_3_19_0, layer_3_19_1, layer_3_19_2, layer_3_19_3, layer_3_19_4, layer_3_19_5, layer_3_20_0, layer_3_20_1, layer_3_20_2, layer_3_20_3, layer_3_20_4, layer_3_20_5, layer_3_21_0, layer_3_21_1, layer_3_21_2, layer_3_21_3, layer_3_21_4, layer_3_21_5, layer_3_21_6, layer_3_22_0, layer_3_22_1, layer_3_22_2, layer_3_22_3, layer_3_22_4, layer_3_22_5, layer_3_22_6, layer_3_23_0, layer_3_23_1, layer_3_23_2, layer_3_23_3, layer_3_23_4, layer_3_23_5, layer_3_23_6, layer_3_24_0, layer_3_24_1, layer_3_24_2, layer_3_24_3, layer_3_24_4, layer_3_24_5, layer_3_24_6, layer_3_24_7, layer_3_25_0, layer_3_25_1, layer_3_25_2, layer_3_25_3, layer_3_25_4, layer_3_25_5, layer_3_25_6, layer_3_25_7, layer_3_26_0, layer_3_26_1, layer_3_26_2, layer_3_26_3, layer_3_26_4, layer_3_26_5, layer_3_26_6, layer_3_26_7, layer_3_27_0, layer_3_27_1, layer_3_27_2, layer_3_27_3, layer_3_27_4, layer_3_27_5, layer_3_27_6, layer_3_27_7, layer_3_27_8, layer_3_28_0, layer_3_28_1, layer_3_28_2, layer_3_28_3, layer_3_28_4, layer_3_28_5, layer_3_28_6, layer_3_28_7, layer_3_28_8, layer_3_29_0, layer_3_29_1, layer_3_29_2, layer_3_29_3, layer_3_29_4, layer_3_29_5, layer_3_29_6, layer_3_29_7, layer_3_29_8, layer_3_30_0, layer_3_30_1, layer_3_30_2, layer_3_30_3, layer_3_30_4, layer_3_30_5, layer_3_30_6, layer_3_30_7, layer_3_30_8, layer_3_31_0, layer_3_31_1, layer_3_31_2, layer_3_31_3, layer_3_31_4, layer_3_31_5, layer_3_31_6, layer_3_31_7, layer_3_31_8, layer_3_31_9, layer_3_32_0, layer_3_32_1, layer_3_32_2, layer_3_32_3, layer_3_32_4, layer_3_32_5, layer_3_32_6, layer_3_32_7, layer_3_32_8, layer_3_32_9, layer_3_33_0, layer_3_33_1, layer_3_33_2, layer_3_33_3, layer_3_33_4, layer_3_33_5, layer_3_33_6, layer_3_33_7, layer_3_33_8, layer_3_33_9, layer_3_34_0, layer_3_34_1, layer_3_34_2, layer_3_34_3, layer_3_34_4, layer_3_34_5, layer_3_34_6, layer_3_34_7, layer_3_34_8, layer_3_34_9, layer_3_35_0, layer_3_35_1, layer_3_35_2, layer_3_35_3, layer_3_35_4, layer_3_35_5, layer_3_35_6, layer_3_35_7, layer_3_35_8, layer_3_35_9, layer_3_36_0, layer_3_36_1, layer_3_36_2, layer_3_36_3, layer_3_36_4, layer_3_36_5, layer_3_36_6, layer_3_36_7, layer_3_36_8, layer_3_36_9, layer_3_37_0, layer_3_37_1, layer_3_37_2, layer_3_37_3, layer_3_37_4, layer_3_37_5, layer_3_37_6, layer_3_37_7, layer_3_38_0, layer_3_38_1, layer_3_38_2, layer_3_38_3, layer_3_38_4, layer_3_38_5, layer_3_38_6, layer_3_38_7, layer_3_39_0, layer_3_39_1, layer_3_39_2, layer_3_39_3, layer_3_39_4, layer_3_39_5, layer_3_39_6, layer_3_39_7, layer_3_40_0, layer_3_40_1, layer_3_40_2, layer_3_40_3, layer_3_40_4, layer_3_40_5, layer_3_40_6, layer_3_40_7, layer_3_41_0, layer_3_41_1, layer_3_41_2, layer_3_41_3, layer_3_41_4, layer_3_41_5, layer_3_41_6, layer_3_41_7, layer_3_42_0, layer_3_42_1, layer_3_42_2, layer_3_42_3, layer_3_42_4, layer_3_42_5, layer_3_42_6, layer_3_42_7, layer_3_43_0, layer_3_43_1, layer_3_43_2, layer_3_43_3, layer_3_43_4, layer_3_43_5, layer_3_43_6, layer_3_44_0, layer_3_44_1, layer_3_44_2, layer_3_44_3, layer_3_44_4, layer_3_44_5, layer_3_44_6, layer_3_45_0, layer_3_45_1, layer_3_45_2, layer_3_45_3, layer_3_45_4, layer_3_45_5, layer_3_46_0, layer_3_46_1, layer_3_46_2, layer_3_46_3, layer_3_46_4,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layer_3_46_5, layer_3_47_0, layer_3_47_1, layer_3_47_2, layer_3_47_3, layer_3_47_4, layer_3_47_5, layer_3_48_0, layer_3_48_1, layer_3_48_2, layer_3_48_3, layer_3_48_4, layer_3_48_5, layer_3_49_0, layer_3_49_1, layer_3_49_2, layer_3_49_3, layer_3_49_4, layer_3_49_5, layer_3_50_0, layer_3_50_1, layer_3_50_2, layer_3_50_3, layer_3_50_4, layer_3_51_0, layer_3_51_1, layer_3_51_2, layer_3_51_3, layer_3_52_0, layer_3_52_1, layer_3_52_2, layer_3_52_3, layer_3_53_0, layer_3_53_1, layer_3_53_2, layer_3_53_3, layer_3_54_0, layer_3_54_1, layer_3_54_2, layer_3_54_3, layer_3_55_0, layer_3_55_1, layer_3_55_2, layer_3_55_3, layer_3_56_0, layer_3_56_1, layer_3_56_2, layer_3_57_0, layer_3_57_1, layer_3_57_2, layer_3_58_0, layer_3_58_1, layer_3_59_0, layer_3_59_1, layer_3_60_0, layer_3_60_1, layer_3_61_0, layer_3_61_1, layer_3_62_0, layer_3_62_1, layer_3_63_0, layer_3_63_1;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layer_3_0_0 = layer_2_0_0;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layer_3_1_0 = layer_2_1_0;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layer_3_2_0 = layer_2_2_0;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ha_3_3_x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ha_3_4_x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fa_3_5_0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fa_3_6_0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(layer_2_6_2),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fa_3_7_0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layer_3_7_2 = layer_2_7_3;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fa_3_8_0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(layer_2_8_2),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layer_3_8_2 = layer_2_8_3;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fa_3_9_0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(layer_2_9_2),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(layer_3_10_0));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ha_3_9_x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(layer_2_9_3),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(layer_2_9_4),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(layer_3_9_2),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(layer_3_10_1));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fa_3_10_0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(layer_2_10_2),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(layer_3_10_2),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(layer_3_11_0));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ha_3_10_x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(layer_2_10_3),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(layer_2_10_4),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(layer_3_10_3),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(layer_3_11_1));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fa_3_11_0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(layer_2_11_2),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(layer_3_11_2),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(layer_3_12_0));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ha_3_11_x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(layer_2_11_3),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(layer_2_11_4),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(layer_3_11_3),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(layer_3_12_1));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fa_3_12_0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(layer_2_12_2),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(layer_3_12_2),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(layer_3_13_0));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fa_3_12_1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(layer_2_12_3),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(layer_2_12_4),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(layer_2_12_5),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(layer_3_12_3),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(layer_3_13_1));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fa_3_13_0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(layer_2_13_2),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(layer_3_13_2),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(layer_3_14_0));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fa_3_13_1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(layer_2_13_3),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(layer_2_13_4),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(layer_2_13_5),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(layer_3_13_3),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(layer_3_14_1));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fa_3_14_0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(layer_3_15_0));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fa_3_14_1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(layer_2_14_3),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(layer_2_14_4),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(layer_2_14_5),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(layer_3_14_3),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(layer_3_15_1));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layer_3_14_4 = layer_2_14_6;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fa_3_15_0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(layer_3_16_0));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fa_3_15_1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(layer_2_15_3),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(layer_2_15_4),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(layer_2_15_5),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(layer_3_15_3),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(layer_3_16_1));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layer_3_15_4 = layer_2_15_6;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fa_3_16_0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(layer_2_16_2),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(layer_3_16_2),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(layer_3_17_0));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fa_3_16_1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(layer_2_16_3),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(layer_2_16_4),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(layer_2_16_5),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(layer_3_16_3),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(layer_3_17_1));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ha_3_16_x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(layer_2_16_6),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(layer_2_16_7),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(layer_3_16_4),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(layer_3_17_2));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full_adder fa_3_17_0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(layer_3_17_3),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(layer_3_18_0));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fa_3_17_1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(layer_2_17_3),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(layer_2_17_4),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(layer_2_17_5),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(layer_3_17_4),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(layer_3_18_1));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ha_3_17_x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(layer_2_17_6),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(layer_2_17_7),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(layer_3_17_5),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(layer_3_18_2));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fa_3_18_0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(layer_2_18_2),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(layer_3_18_3),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(layer_3_19_0));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fa_3_18_1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(layer_2_18_3),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(layer_2_18_4),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(layer_2_18_5),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(layer_3_18_4),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(layer_3_19_1));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fa_3_18_2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(layer_2_18_6),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(layer_2_18_7),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(layer_2_18_8),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(layer_3_18_5),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(layer_3_19_2));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fa_3_19_0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(layer_2_19_2),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(layer_3_19_3),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(layer_3_20_0));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fa_3_19_1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(layer_2_19_3),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(layer_2_19_4),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(layer_2_19_5),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(layer_3_19_4),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(layer_3_20_1));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fa_3_19_2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(layer_2_19_6),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(layer_2_19_7),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(layer_2_19_8),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(layer_3_19_5),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(layer_3_20_2));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fa_3_20_0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(layer_2_20_2),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(layer_3_20_3),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(layer_3_21_0));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fa_3_20_1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(layer_2_20_3),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(layer_2_20_4),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(layer_2_20_5),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(layer_3_20_4),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(layer_3_21_1));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fa_3_20_2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(layer_2_20_6),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(layer_2_20_7),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(layer_2_20_8),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(layer_3_20_5),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(layer_3_21_2));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fa_3_21_0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(layer_2_21_2),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(layer_3_21_3),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(layer_3_22_0));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fa_3_21_1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(layer_2_21_3),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(layer_2_21_4),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(layer_2_21_5),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(layer_3_21_4),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(layer_3_22_1));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fa_3_21_2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(layer_2_21_6),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(layer_2_21_7),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(layer_2_21_8),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(layer_3_21_5),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(layer_3_22_2));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layer_3_21_6 = layer_2_21_9;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fa_3_22_0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(layer_2_22_2),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(layer_3_22_3),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(layer_3_23_0));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fa_3_22_1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(layer_2_22_3),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(layer_2_22_4),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(layer_2_22_5),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(layer_3_22_4),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(layer_3_23_1));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fa_3_22_2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(layer_2_22_6),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(layer_2_22_7),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(layer_2_22_8),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(layer_3_22_5),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(layer_3_23_2));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layer_3_22_6 = layer_2_22_9;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fa_3_23_0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(layer_2_23_2),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(layer_3_23_3),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(layer_3_24_0));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fa_3_23_1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(layer_2_23_3),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(layer_2_23_4),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(layer_2_23_5),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(layer_3_23_4),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(layer_3_24_1));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fa_3_23_2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(layer_2_23_6),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(layer_2_23_7),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(layer_2_23_8),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(layer_3_23_5),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(layer_3_24_2));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ha_3_23_x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(layer_2_23_9),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(layer_2_23_10),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(layer_3_23_6),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(layer_3_24_3));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fa_3_24_0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(layer_3_24_4),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(layer_3_25_0));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fa_3_24_1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(layer_2_24_3),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(layer_2_24_4),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(layer_2_24_5),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(layer_3_24_5),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(layer_3_25_1));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fa_3_24_2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(layer_2_24_6),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(layer_2_24_7),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(layer_2_24_8),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(layer_3_24_6),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(layer_3_25_2));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ha_3_24_x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(layer_2_24_9),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(layer_2_24_10),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(layer_3_24_7),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(layer_3_25_3));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fa_3_25_0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(layer_3_25_4),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(layer_3_26_0));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full_adder fa_3_25_1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(layer_2_25_3),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(layer_2_25_4),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(layer_2_25_5),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(layer_3_25_5),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(layer_3_26_1));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fa_3_25_2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(layer_2_25_6),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(layer_2_25_7),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(layer_2_25_8),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(layer_3_25_6),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(layer_3_26_2));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fa_3_25_3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(layer_2_25_9),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(layer_2_25_10),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(layer_2_25_11),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(layer_3_25_7),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(layer_3_26_3));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fa_3_26_0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(layer_2_26_2),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(layer_3_26_4),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(layer_3_27_0));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fa_3_26_1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(layer_2_26_3),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(layer_2_26_4),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(layer_2_26_5),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(layer_3_26_5),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(layer_3_27_1));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fa_3_26_2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(layer_2_26_6),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(layer_2_26_7),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(layer_2_26_8),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(layer_3_26_6),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(layer_3_27_2));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fa_3_26_3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(layer_2_26_9),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(layer_2_26_10),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(layer_2_26_11),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(layer_3_26_7),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(layer_3_27_3));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fa_3_27_0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(layer_3_27_4),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(layer_3_28_0));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fa_3_27_1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(layer_2_27_3),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(layer_2_27_4),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(layer_2_27_5),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(layer_3_27_5),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(layer_3_28_1));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fa_3_27_2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(layer_2_27_6),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(layer_2_27_7),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(layer_2_27_8),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(layer_3_27_6),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(layer_3_28_2));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fa_3_27_3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(layer_2_27_9),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(layer_2_27_10),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(layer_2_27_11),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(layer_3_27_7),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(layer_3_28_3));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layer_3_27_8 = layer_2_27_12;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fa_3_28_0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(layer_2_28_2),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(layer_3_28_4),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(layer_3_29_0));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fa_3_28_1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(layer_2_28_3),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(layer_2_28_4),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(layer_2_28_5),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(layer_3_28_5),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(layer_3_29_1));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fa_3_28_2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(layer_2_28_6),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(layer_2_28_7),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(layer_2_28_8),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(layer_3_28_6),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(layer_3_29_2));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fa_3_28_3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(layer_2_28_9),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(layer_2_28_10),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(layer_2_28_11),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(layer_3_28_7),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(layer_3_29_3));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layer_3_28_8 = layer_2_28_12;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fa_3_29_0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(layer_2_29_2),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(layer_3_29_4),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fa_3_29_1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(layer_2_29_3),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(layer_2_29_4),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(layer_2_29_5),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(layer_3_29_5),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(layer_3_30_1));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fa_3_29_2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(layer_2_29_6),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(layer_2_29_7),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(layer_2_29_8),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(layer_3_29_6),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(layer_3_30_2));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fa_3_29_3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(layer_2_29_9),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(layer_2_29_10),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(layer_2_29_11),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(layer_3_29_7),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(layer_3_30_3));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layer_3_29_8 = layer_2_29_12;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fa_3_30_0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(layer_2_30_2),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(layer_3_30_4),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fa_3_30_1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(layer_2_30_3),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(layer_2_30_4),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(layer_2_30_5),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(layer_3_30_5),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(layer_3_31_1));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fa_3_30_2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(layer_2_30_6),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(layer_2_30_7),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(layer_2_30_8),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(layer_3_30_6),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(layer_3_31_2));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fa_3_30_3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(layer_2_30_9),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(layer_2_30_10),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(layer_2_30_11),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(layer_3_30_7),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(layer_3_31_3));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ha_3_30_x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(layer_2_30_12),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(layer_2_30_13),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(layer_3_30_8),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(layer_3_31_4));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fa_3_31_0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(layer_2_31_2),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(layer_3_31_5),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fa_3_31_1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(layer_2_31_3),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(layer_2_31_4),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(layer_2_31_5),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(layer_3_31_6),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(layer_3_32_1));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full_adder fa_3_31_2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(layer_2_31_6),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(layer_2_31_7),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(layer_2_31_8),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(layer_3_31_7),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(layer_3_32_2));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fa_3_31_3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(layer_2_31_9),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(layer_2_31_10),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(layer_2_31_11),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(layer_3_31_8),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(layer_3_32_3));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ha_3_31_x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(layer_2_31_12),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(layer_2_31_13),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(layer_3_31_9),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(layer_3_32_4));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fa_3_32_0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(layer_2_32_2),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(layer_3_32_5),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fa_3_32_1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(layer_2_32_3),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(layer_2_32_4),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(layer_2_32_5),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(layer_3_32_6),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(layer_3_33_1));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fa_3_32_2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(layer_2_32_6),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(layer_2_32_7),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(layer_2_32_8),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(layer_3_32_7),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(layer_3_33_2));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fa_3_32_3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(layer_2_32_9),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(layer_2_32_10),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(layer_2_32_11),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(layer_3_32_8),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(layer_3_33_3));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fa_3_32_4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(layer_2_32_12),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(layer_2_32_13),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(layer_2_32_14),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(layer_3_32_9),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(layer_3_33_4));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fa_3_33_0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(layer_2_33_2),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(layer_3_33_5),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fa_3_33_1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(layer_2_33_3),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(layer_2_33_4),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(layer_2_33_5),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(layer_3_33_6),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(layer_3_34_1));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fa_3_33_2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(layer_2_33_6),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(layer_2_33_7),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(layer_2_33_8),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(layer_3_33_7),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(layer_3_34_2));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fa_3_33_3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(layer_2_33_9),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(layer_2_33_10),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(layer_2_33_11),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(layer_3_33_8),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(layer_3_34_3));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ha_3_33_x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(layer_2_33_12),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(layer_2_33_13),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(layer_3_33_9),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(layer_3_34_4));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fa_3_34_0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(layer_3_34_5),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fa_3_34_1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(layer_2_34_3),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(layer_2_34_4),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(layer_2_34_5),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(layer_3_34_6),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(layer_3_35_1));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fa_3_34_2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(layer_2_34_6),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(layer_2_34_7),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(layer_2_34_8),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(layer_3_34_7),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(layer_3_35_2));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fa_3_34_3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(layer_2_34_9),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(layer_2_34_10),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(layer_2_34_11),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(layer_3_34_8),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(layer_3_35_3));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ha_3_34_x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(layer_2_34_12),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(layer_2_34_13),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(layer_3_34_9),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(layer_3_35_4));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fa_3_35_0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(layer_3_35_5),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fa_3_35_1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(layer_2_35_3),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(layer_2_35_4),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(layer_2_35_5),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(layer_3_35_6),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(layer_3_36_1));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fa_3_35_2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(layer_2_35_6),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(layer_2_35_7),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(layer_2_35_8),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(layer_3_35_7),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(layer_3_36_2));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fa_3_35_3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(layer_2_35_9),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(layer_2_35_10),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(layer_2_35_11),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(layer_3_35_8),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(layer_3_36_3));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ha_3_35_x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(layer_2_35_12),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(layer_2_35_13),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(layer_3_35_9),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(layer_3_36_4));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fa_3_36_0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(layer_2_36_2),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(layer_3_36_5),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fa_3_36_1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(layer_2_36_3),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(layer_2_36_4),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(layer_2_36_5),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(layer_3_36_6),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(layer_3_37_1));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fa_3_36_2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(layer_2_36_6),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(layer_2_36_7),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(layer_2_36_8),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(layer_3_36_7),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(layer_3_37_2));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fa_3_36_3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(layer_2_36_9),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(layer_2_36_10),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(layer_2_36_11),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(layer_3_36_8),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(layer_3_37_3));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layer_3_36_9 = layer_2_36_12;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fa_3_37_0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(layer_3_37_4),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full_adder fa_3_37_1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(layer_2_37_3),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(layer_2_37_4),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(layer_2_37_5),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(layer_3_37_5),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(layer_3_38_1));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fa_3_37_2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(layer_2_37_6),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(layer_2_37_7),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(layer_2_37_8),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(layer_3_37_6),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(layer_3_38_2));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fa_3_37_3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(layer_2_37_9),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(layer_2_37_10),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(layer_2_37_11),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(layer_3_37_7),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(layer_3_38_3));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fa_3_38_0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(layer_2_38_2),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(layer_3_38_4),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fa_3_38_1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(layer_2_38_3),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(layer_2_38_4),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(layer_2_38_5),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(layer_3_38_5),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(layer_3_39_1));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fa_3_38_2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(layer_2_38_6),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(layer_2_38_7),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(layer_2_38_8),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(layer_3_38_6),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(layer_3_39_2));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fa_3_38_3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(layer_2_38_9),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(layer_2_38_10),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(layer_2_38_11),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(layer_3_38_7),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(layer_3_39_3));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fa_3_39_0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(layer_2_39_2),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(layer_3_39_4),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(layer_3_40_0));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fa_3_39_1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(layer_2_39_3),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(layer_2_39_4),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(layer_2_39_5),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(layer_3_39_5),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(layer_3_40_1));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fa_3_39_2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(layer_2_39_6),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(layer_2_39_7),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(layer_2_39_8),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(layer_3_39_6),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(layer_3_40_2));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fa_3_39_3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(layer_2_39_9),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(layer_2_39_10),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(layer_2_39_11),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(layer_3_39_7),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(layer_3_40_3));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fa_3_40_0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(layer_2_40_2),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(layer_3_40_4),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(layer_3_41_0));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fa_3_40_1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(layer_2_40_3),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(layer_2_40_4),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(layer_2_40_5),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(layer_3_40_5),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(layer_3_41_1));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fa_3_40_2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(layer_2_40_6),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(layer_2_40_7),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(layer_2_40_8),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(layer_3_40_6),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(layer_3_41_2));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ha_3_40_x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(layer_2_40_9),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(layer_2_40_10),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(layer_3_40_7),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(layer_3_41_3));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fa_3_41_0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(layer_2_41_2),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(layer_3_41_4),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(layer_3_42_0));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fa_3_41_1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(layer_2_41_3),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(layer_2_41_4),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(layer_2_41_5),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(layer_3_41_5),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(layer_3_42_1));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fa_3_41_2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(layer_2_41_6),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(layer_2_41_7),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(layer_2_41_8),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(layer_3_41_6),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(layer_3_42_2));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ha_3_41_x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(layer_2_41_9),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(layer_2_41_10),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(layer_3_41_7),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(layer_3_42_3));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fa_3_42_0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(layer_2_42_2),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(layer_3_42_4),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(layer_3_43_0));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fa_3_42_1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(layer_2_42_3),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(layer_2_42_4),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(layer_2_42_5),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(layer_3_42_5),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(layer_3_43_1));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fa_3_42_2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(layer_2_42_6),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(layer_2_42_7),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(layer_2_42_8),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(layer_3_42_6),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(layer_3_43_2));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layer_3_42_7 = layer_2_42_9;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fa_3_43_0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(layer_2_43_2),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(layer_3_43_3),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(layer_3_44_0));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fa_3_43_1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(layer_2_43_3),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(layer_2_43_4),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(layer_2_43_5),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(layer_3_43_4),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(layer_3_44_1));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fa_3_43_2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(layer_2_43_6),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(layer_2_43_7),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(layer_2_43_8),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(layer_3_43_5),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(layer_3_44_2));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layer_3_43_6 = layer_2_43_9;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fa_3_44_0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(layer_3_44_3),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(layer_3_45_0));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fa_3_44_1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(layer_2_44_3),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(layer_2_44_4),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(layer_2_44_5),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(layer_3_44_4),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(layer_3_45_1));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full_adder fa_3_44_2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(layer_2_44_6),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(layer_2_44_7),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(layer_2_44_8),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(layer_3_44_5),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(layer_3_45_2));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layer_3_44_6 = layer_2_44_9;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fa_3_45_0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(layer_3_45_3),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(layer_3_46_0));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fa_3_45_1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(layer_2_45_3),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(layer_2_45_4),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(layer_2_45_5),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(layer_3_45_4),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(layer_3_46_1));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fa_3_45_2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(layer_2_45_6),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(layer_2_45_7),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(layer_2_45_8),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(layer_3_45_5),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(layer_3_46_2));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fa_3_46_0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(layer_2_46_2),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(layer_3_46_3),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(layer_3_47_0));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fa_3_46_1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(layer_2_46_3),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(layer_2_46_4),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(layer_2_46_5),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(layer_3_46_4),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(layer_3_47_1));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ha_3_46_x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(layer_2_46_6),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(layer_2_46_7),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(layer_3_46_5),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(layer_3_47_2));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fa_3_47_0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(layer_3_47_3),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(layer_3_48_0));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fa_3_47_1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(layer_2_47_3),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(layer_2_47_4),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(layer_2_47_5),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(layer_3_47_4),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(layer_3_48_1));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ha_3_47_x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(layer_2_47_6),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(layer_2_47_7),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(layer_3_47_5),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(layer_3_48_2));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fa_3_48_0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(layer_2_48_2),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(layer_3_48_3),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(layer_3_49_0));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fa_3_48_1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(layer_2_48_3),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(layer_2_48_4),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(layer_2_48_5),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(layer_3_48_4),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(layer_3_49_1));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ha_3_48_x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(layer_2_48_6),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(layer_2_48_7),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(layer_3_48_5),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(layer_3_49_2));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fa_3_49_0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(layer_2_49_2),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(layer_3_49_3),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(layer_3_50_0));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fa_3_49_1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(layer_2_49_3),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(layer_2_49_4),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(layer_2_49_5),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(layer_3_49_4),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(layer_3_50_1));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layer_3_49_5 = layer_2_49_6;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fa_3_50_0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(layer_2_50_2),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(layer_3_50_2),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(layer_3_51_0));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fa_3_50_1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(layer_2_50_3),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(layer_2_50_4),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(layer_2_50_5),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(layer_3_50_3),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(layer_3_51_1));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layer_3_50_4 = layer_2_50_6;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fa_3_51_0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(layer_2_51_2),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(layer_3_51_2),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(layer_3_52_0));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fa_3_51_1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(layer_2_51_3),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(layer_2_51_4),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(layer_2_51_5),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(layer_3_51_3),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(layer_3_52_1));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fa_3_52_0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(layer_2_52_2),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(layer_3_52_2),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(layer_3_53_0));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fa_3_52_1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(layer_2_52_3),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(layer_2_52_4),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(layer_2_52_5),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(layer_3_52_3),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(layer_3_53_1));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fa_3_53_0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(layer_2_53_2),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(layer_3_53_2),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(layer_3_54_0));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fa_3_53_1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(layer_2_53_3),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(layer_2_53_4),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(layer_2_53_5),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(layer_3_53_3),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(layer_3_54_1));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fa_3_54_0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(layer_3_55_0));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ha_3_54_x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(layer_2_54_3),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(layer_2_54_4),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(layer_3_54_3),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(layer_3_55_1));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fa_3_55_0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(layer_3_56_0));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layer_3_55_3 = layer_2_55_3;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fa_3_56_0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(layer_2_56_2),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(layer_3_57_0));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layer_3_56_2 = layer_2_56_3;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full_adder fa_3_57_0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(layer_3_58_0));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layer_3_57_2 = layer_2_57_3;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fa_3_58_0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(layer_2_58_2),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(layer_3_59_0));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fa_3_59_0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(layer_2_59_2),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(layer_3_60_0));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ha_3_60_x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(layer_2_60_0),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(layer_2_60_1),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(layer_3_60_1),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(layer_3_61_0));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ha_3_61_x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(layer_2_61_0),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(layer_2_61_1),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(layer_3_61_1),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(layer_3_62_0));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ha_3_62_x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(layer_2_62_0),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(layer_2_62_1),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(layer_3_62_1),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(layer_3_63_0));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layer_3_63_1 = layer_2_63_0;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wire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layer_4_0_0, layer_4_1_0, layer_4_2_0, layer_4_3_0, layer_4_4_0, layer_4_5_0, layer_4_5_1, layer_4_6_0, layer_4_6_1, layer_4_7_0, layer_4_7_1, layer_4_8_0, layer_4_8_1, layer_4_9_0, layer_4_9_1, layer_4_10_0, layer_4_10_1, layer_4_10_2, layer_4_11_0, layer_4_11_1, layer_4_11_2, layer_4_12_0, layer_4_12_1, layer_4_12_2, layer_4_13_0, layer_4_13_1, layer_4_13_2, layer_4_14_0, layer_4_14_1, layer_4_14_2, layer_4_15_0, layer_4_15_1, layer_4_15_2, layer_4_15_3, layer_4_16_0, layer_4_16_1, layer_4_16_2, layer_4_16_3, layer_4_17_0, layer_4_17_1, layer_4_17_2, layer_4_17_3, layer_4_18_0, layer_4_18_1, layer_4_18_2, layer_4_18_3, layer_4_19_0, layer_4_19_1, layer_4_19_2, layer_4_19_3, layer_4_20_0, layer_4_20_1, layer_4_20_2, layer_4_20_3, layer_4_21_0, layer_4_21_1, layer_4_21_2, layer_4_21_3, layer_4_21_4, layer_4_22_0, layer_4_22_1, layer_4_22_2, layer_4_22_3, layer_4_22_4, layer_4_23_0, layer_4_23_1, layer_4_23_2, layer_4_23_3, layer_4_23_4, layer_4_24_0, layer_4_24_1, layer_4_24_2, layer_4_24_3, layer_4_24_4, layer_4_25_0, layer_4_25_1, layer_4_25_2, layer_4_25_3, layer_4_25_4, layer_4_25_5, layer_4_26_0, layer_4_26_1, layer_4_26_2, layer_4_26_3, layer_4_26_4, layer_4_26_5, layer_4_27_0, layer_4_27_1, layer_4_27_2, layer_4_27_3, layer_4_27_4, layer_4_27_5, layer_4_28_0, layer_4_28_1, layer_4_28_2, layer_4_28_3, layer_4_28_4, layer_4_28_5, layer_4_29_0, layer_4_29_1, layer_4_29_2, layer_4_29_3, layer_4_29_4, layer_4_29_5, layer_4_30_0, layer_4_30_1, layer_4_30_2, layer_4_30_3, layer_4_30_4, layer_4_30_5, layer_4_31_0, layer_4_31_1, layer_4_31_2, layer_4_31_3, layer_4_31_4, layer_4_31_5, layer_4_31_6, layer_4_32_0, layer_4_32_1, layer_4_32_2, layer_4_32_3, layer_4_32_4, layer_4_32_5, layer_4_32_6, layer_4_33_0, layer_4_33_1, layer_4_33_2, layer_4_33_3, layer_4_33_4, layer_4_33_5, layer_4_33_6, layer_4_34_0, layer_4_34_1, layer_4_34_2, layer_4_34_3, layer_4_34_4, layer_4_34_5, layer_4_34_6, layer_4_35_0, layer_4_35_1, layer_4_35_2, layer_4_35_3, layer_4_35_4, layer_4_35_5, layer_4_35_6, layer_4_36_0, layer_4_36_1, layer_4_36_2, layer_4_36_3, layer_4_36_4, layer_4_36_5, layer_4_36_6, layer_4_37_0, layer_4_37_1, layer_4_37_2, layer_4_37_3, layer_4_37_4, layer_4_37_5, layer_4_38_0, layer_4_38_1, layer_4_38_2, layer_4_38_3, layer_4_38_4, layer_4_38_5, layer_4_39_0, layer_4_39_1, layer_4_39_2, layer_4_39_3, layer_4_39_4, layer_4_39_5, layer_4_40_0, layer_4_40_1, layer_4_40_2, layer_4_40_3, layer_4_40_4, layer_4_40_5, layer_4_41_0, layer_4_41_1, layer_4_41_2, layer_4_41_3, layer_4_41_4, layer_4_41_5, layer_4_42_0, layer_4_42_1, layer_4_42_2, layer_4_42_3, layer_4_42_4, layer_4_42_5, layer_4_43_0, layer_4_43_1, layer_4_43_2, layer_4_43_3, layer_4_43_4, layer_4_43_5, layer_4_44_0, layer_4_44_1, layer_4_44_2, layer_4_44_3, layer_4_44_4, layer_4_45_0, layer_4_45_1, layer_4_45_2, layer_4_45_3, layer_4_46_0, layer_4_46_1, layer_4_46_2, layer_4_46_3, layer_4_47_0, layer_4_47_1, layer_4_47_2, layer_4_47_3, layer_4_48_0, layer_4_48_1, layer_4_48_2, layer_4_48_3, layer_4_49_0, layer_4_49_1, layer_4_49_2, layer_4_49_3, layer_4_50_0, layer_4_50_1, layer_4_50_2, layer_4_50_3, layer_4_51_0, layer_4_51_1, layer_4_51_2, layer_4_51_3, layer_4_52_0, layer_4_52_1, layer_4_52_2, layer_4_53_0, layer_4_53_1, layer_4_53_2, layer_4_54_0, layer_4_54_1, layer_4_54_2, layer_4_55_0, layer_4_55_1, layer_4_55_2, layer_4_56_0, layer_4_56_1, layer_4_57_0, layer_4_57_1, layer_4_58_0, layer_4_58_1, layer_4_59_0, layer_4_59_1, layer_4_60_0, layer_4_60_1, layer_4_61_0, layer_4_61_1, layer_4_62_0, layer_4_62_1, layer_4_63_0, layer_4_63_1, layer_4_64_0;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layer_4_0_0 = layer_3_0_0;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layer_4_1_0 = layer_3_1_0;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layer_4_2_0 = layer_3_2_0;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layer_4_3_0 = layer_3_3_0;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ha_4_4_x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ha_4_5_x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ha_4_6_x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fa_4_7_0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fa_4_8_0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(layer_3_8_2),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fa_4_9_0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(layer_3_9_2),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(layer_4_10_0));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full_adder fa_4_10_0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(layer_3_10_2),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(layer_4_11_0));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layer_4_10_2 = layer_3_10_3;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fa_4_11_0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(layer_3_11_2),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(layer_4_12_0));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layer_4_11_2 = layer_3_11_3;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fa_4_12_0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(layer_3_12_2),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(layer_4_13_0));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layer_4_12_2 = layer_3_12_3;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fa_4_13_0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(layer_3_13_2),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(layer_4_14_0));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layer_4_13_2 = layer_3_13_3;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fa_4_14_0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(layer_4_15_0));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ha_4_14_x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(layer_3_14_3),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(layer_3_14_4),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(layer_4_15_1));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fa_4_15_0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(layer_4_16_0));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ha_4_15_x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(layer_3_15_3),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(layer_3_15_4),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(layer_4_15_3),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(layer_4_16_1));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fa_4_16_0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(layer_3_16_2),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(layer_4_16_2),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(layer_4_17_0));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ha_4_16_x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(layer_3_16_3),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(layer_3_16_4),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(layer_4_16_3),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(layer_4_17_1));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fa_4_17_0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(layer_4_18_0));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fa_4_17_1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(layer_3_17_3),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(layer_3_17_4),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(layer_3_17_5),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(layer_4_17_3),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(layer_4_18_1));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fa_4_18_0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(layer_3_18_2),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(layer_4_18_2),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(layer_4_19_0));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fa_4_18_1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(layer_3_18_3),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(layer_3_18_4),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(layer_3_18_5),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(layer_4_18_3),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(layer_4_19_1));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fa_4_19_0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(layer_3_19_2),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(layer_4_19_2),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(layer_4_20_0));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fa_4_19_1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(layer_3_19_3),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(layer_3_19_4),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(layer_3_19_5),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(layer_4_19_3),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(layer_4_20_1));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fa_4_20_0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(layer_3_20_2),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(layer_4_20_2),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(layer_4_21_0));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fa_4_20_1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(layer_3_20_3),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(layer_3_20_4),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(layer_3_20_5),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(layer_4_20_3),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(layer_4_21_1));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fa_4_21_0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(layer_3_21_2),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(layer_4_21_2),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(layer_4_22_0));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fa_4_21_1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(layer_3_21_3),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(layer_3_21_4),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(layer_3_21_5),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(layer_4_21_3),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(layer_4_22_1));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layer_4_21_4 = layer_3_21_6;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fa_4_22_0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(layer_3_22_2),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(layer_4_22_2),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(layer_4_23_0));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fa_4_22_1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(layer_3_22_3),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(layer_3_22_4),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(layer_3_22_5),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(layer_4_22_3),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(layer_4_23_1));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layer_4_22_4 = layer_3_22_6;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fa_4_23_0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(layer_3_23_2),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(layer_4_23_2),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(layer_4_24_0));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fa_4_23_1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(layer_3_23_3),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(layer_3_23_4),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(layer_3_23_5),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(layer_4_23_3),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(layer_4_24_1));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layer_4_23_4 = layer_3_23_6;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fa_4_24_0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(layer_4_25_0));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fa_4_24_1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(layer_3_24_3),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(layer_3_24_4),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(layer_3_24_5),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(layer_4_24_3),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(layer_4_25_1));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half_adder ha_4_24_x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(layer_3_24_6),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(layer_3_24_7),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(layer_4_24_4),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(layer_4_25_2));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fa_4_25_0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(layer_4_25_3),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(layer_4_26_0));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fa_4_25_1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(layer_3_25_3),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(layer_3_25_4),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(layer_3_25_5),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(layer_4_25_4),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(layer_4_26_1));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ha_4_25_x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(layer_3_25_6),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(layer_3_25_7),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(layer_4_25_5),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(layer_4_26_2));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fa_4_26_0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(layer_3_26_2),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(layer_4_26_3),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(layer_4_27_0));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fa_4_26_1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(layer_3_26_3),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(layer_3_26_4),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(layer_3_26_5),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(layer_4_26_4),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(layer_4_27_1));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ha_4_26_x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(layer_3_26_6),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(layer_3_26_7),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(layer_4_26_5),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(layer_4_27_2));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fa_4_27_0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(layer_4_27_3),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(layer_4_28_0));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fa_4_27_1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(layer_3_27_3),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(layer_3_27_4),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(layer_3_27_5),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(layer_4_27_4),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(layer_4_28_1));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fa_4_27_2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(layer_3_27_6),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(layer_3_27_7),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(layer_3_27_8),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(layer_4_27_5),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(layer_4_28_2));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fa_4_28_0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(layer_3_28_2),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(layer_4_28_3),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(layer_4_29_0));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fa_4_28_1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(layer_3_28_3),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(layer_3_28_4),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(layer_3_28_5),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(layer_4_28_4),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(layer_4_29_1));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fa_4_28_2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(layer_3_28_6),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(layer_3_28_7),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(layer_3_28_8),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(layer_4_28_5),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(layer_4_29_2));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fa_4_29_0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(layer_3_29_2),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(layer_4_29_3),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(layer_4_30_0));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fa_4_29_1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(layer_3_29_3),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(layer_3_29_4),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(layer_3_29_5),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(layer_4_29_4),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(layer_4_30_1));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fa_4_29_2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(layer_3_29_6),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(layer_3_29_7),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(layer_3_29_8),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(layer_4_29_5),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(layer_4_30_2));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fa_4_30_0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(layer_3_30_2),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(layer_4_30_3),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(layer_4_31_0));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fa_4_30_1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(layer_3_30_3),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(layer_3_30_4),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(layer_3_30_5),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(layer_4_30_4),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(layer_4_31_1));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fa_4_30_2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(layer_3_30_6),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(layer_3_30_7),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(layer_3_30_8),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(layer_4_30_5),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(layer_4_31_2));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fa_4_31_0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(layer_3_31_2),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(layer_4_31_3),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(layer_4_32_0));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fa_4_31_1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(layer_3_31_3),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(layer_3_31_4),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(layer_3_31_5),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(layer_4_31_4),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(layer_4_32_1));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fa_4_31_2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(layer_3_31_6),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(layer_3_31_7),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(layer_3_31_8),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(layer_4_31_5),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(layer_4_32_2));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layer_4_31_6 = layer_3_31_9;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fa_4_32_0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(layer_3_32_2),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(layer_4_32_3),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(layer_4_33_0));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fa_4_32_1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(layer_3_32_3),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(layer_3_32_4),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(layer_3_32_5),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(layer_4_32_4),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(layer_4_33_1));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fa_4_32_2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(layer_3_32_6),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(layer_3_32_7),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(layer_3_32_8),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(layer_4_32_5),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(layer_4_33_2));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layer_4_32_6 = layer_3_32_9;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fa_4_33_0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(layer_3_33_2),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(layer_4_33_3),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(layer_4_34_0));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fa_4_33_1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(layer_3_33_3),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(layer_3_33_4),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(layer_3_33_5),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(layer_4_33_4),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(layer_4_34_1));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full_adder fa_4_33_2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(layer_3_33_6),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(layer_3_33_7),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(layer_3_33_8),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(layer_4_33_5),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(layer_4_34_2));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layer_4_33_6 = layer_3_33_9;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fa_4_34_0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(layer_4_34_3),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(layer_4_35_0));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fa_4_34_1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(layer_3_34_3),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(layer_3_34_4),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(layer_3_34_5),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(layer_4_34_4),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(layer_4_35_1));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fa_4_34_2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(layer_3_34_6),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(layer_3_34_7),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(layer_3_34_8),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(layer_4_34_5),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(layer_4_35_2));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layer_4_34_6 = layer_3_34_9;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fa_4_35_0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(layer_4_35_3),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(layer_4_36_0));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fa_4_35_1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(layer_3_35_3),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(layer_3_35_4),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(layer_3_35_5),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(layer_4_35_4),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(layer_4_36_1));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fa_4_35_2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(layer_3_35_6),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(layer_3_35_7),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(layer_3_35_8),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(layer_4_35_5),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(layer_4_36_2));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layer_4_35_6 = layer_3_35_9;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fa_4_36_0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(layer_3_36_2),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(layer_4_36_3),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(layer_4_37_0));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fa_4_36_1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(layer_3_36_3),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(layer_3_36_4),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(layer_3_36_5),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(layer_4_36_4),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(layer_4_37_1));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fa_4_36_2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(layer_3_36_6),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(layer_3_36_7),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(layer_3_36_8),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(layer_4_36_5),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(layer_4_37_2));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layer_4_36_6 = layer_3_36_9;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fa_4_37_0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(layer_4_37_3),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(layer_4_38_0));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fa_4_37_1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(layer_3_37_3),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(layer_3_37_4),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(layer_3_37_5),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(layer_4_37_4),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(layer_4_38_1));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ha_4_37_x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(layer_3_37_6),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(layer_3_37_7),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(layer_4_37_5),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(layer_4_38_2));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fa_4_38_0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(layer_3_38_2),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(layer_4_38_3),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(layer_4_39_0));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fa_4_38_1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(layer_3_38_3),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(layer_3_38_4),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(layer_3_38_5),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(layer_4_38_4),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(layer_4_39_1));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ha_4_38_x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(layer_3_38_6),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(layer_3_38_7),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(layer_4_38_5),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(layer_4_39_2));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fa_4_39_0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(layer_3_39_2),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(layer_4_39_3),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(layer_4_40_0));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fa_4_39_1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(layer_3_39_3),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(layer_3_39_4),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(layer_3_39_5),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(layer_4_39_4),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(layer_4_40_1));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ha_4_39_x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(layer_3_39_6),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(layer_3_39_7),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(layer_4_39_5),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(layer_4_40_2));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fa_4_40_0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(layer_3_40_2),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(layer_4_40_3),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(layer_4_41_0));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fa_4_40_1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(layer_3_40_3),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(layer_3_40_4),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(layer_3_40_5),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(layer_4_40_4),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(layer_4_41_1));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ha_4_40_x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(layer_3_40_6),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(layer_3_40_7),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(layer_4_40_5),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(layer_4_41_2));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fa_4_41_0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(layer_3_41_2),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(layer_4_41_3),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(layer_4_42_0));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fa_4_41_1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(layer_3_41_3),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(layer_3_41_4),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(layer_3_41_5),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(layer_4_41_4),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(layer_4_42_1));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ha_4_41_x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(layer_3_41_6),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(layer_3_41_7),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(layer_4_41_5),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(layer_4_42_2));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fa_4_42_0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(layer_3_42_2),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(layer_4_42_3),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(layer_4_43_0));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fa_4_42_1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(layer_3_42_3),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(layer_3_42_4),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(layer_3_42_5),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(layer_4_42_4),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(layer_4_43_1));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ha_4_42_x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(layer_3_42_6),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(layer_3_42_7),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(layer_4_42_5),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(layer_4_43_2));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full_adder fa_4_43_0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(layer_3_43_2),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(layer_4_43_3),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(layer_4_44_0));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fa_4_43_1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(layer_3_43_3),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(layer_3_43_4),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(layer_3_43_5),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(layer_4_43_4),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(layer_4_44_1));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layer_4_43_5 = layer_3_43_6;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fa_4_44_0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(layer_4_45_0));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fa_4_44_1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(layer_3_44_3),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(layer_3_44_4),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(layer_3_44_5),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(layer_4_44_3),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(layer_4_45_1));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layer_4_44_4 = layer_3_44_6;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fa_4_45_0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(layer_4_46_0));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fa_4_45_1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(layer_3_45_3),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(layer_3_45_4),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(layer_3_45_5),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(layer_4_45_3),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(layer_4_46_1));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fa_4_46_0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(layer_3_46_2),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(layer_4_46_2),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(layer_4_47_0));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fa_4_46_1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(layer_3_46_3),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(layer_3_46_4),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(layer_3_46_5),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(layer_4_46_3),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(layer_4_47_1));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fa_4_47_0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(layer_4_48_0));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fa_4_47_1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(layer_3_47_3),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(layer_3_47_4),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(layer_3_47_5),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(layer_4_47_3),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(layer_4_48_1));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fa_4_48_0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(layer_3_48_2),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(layer_4_48_2),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(layer_4_49_0));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fa_4_48_1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(layer_3_48_3),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(layer_3_48_4),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(layer_3_48_5),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(layer_4_48_3),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(layer_4_49_1));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fa_4_49_0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(layer_3_49_2),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(layer_4_49_2),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(layer_4_50_0));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fa_4_49_1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(layer_3_49_3),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(layer_3_49_4),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(layer_3_49_5),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(layer_4_49_3),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(layer_4_50_1));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fa_4_50_0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(layer_3_50_2),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(layer_4_50_2),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(layer_4_51_0));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ha_4_50_x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(layer_3_50_3),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(layer_3_50_4),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(layer_4_50_3),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(layer_4_51_1));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fa_4_51_0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(layer_3_51_2),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(layer_4_51_2),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(layer_4_52_0));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layer_4_51_3 = layer_3_51_3;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fa_4_52_0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(layer_3_52_2),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(layer_4_52_1),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(layer_4_53_0));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layer_4_52_2 = layer_3_52_3;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fa_4_53_0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(layer_3_53_2),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(layer_4_53_1),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(layer_4_54_0));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layer_4_53_2 = layer_3_53_3;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fa_4_54_0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(layer_4_54_1),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(layer_4_55_0));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layer_4_54_2 = layer_3_54_3;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fa_4_55_0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(layer_4_55_1),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(layer_4_56_0));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layer_4_55_2 = layer_3_55_3;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fa_4_56_0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(layer_3_56_2),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(layer_4_56_1),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(layer_4_57_0));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fa_4_57_0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(layer_4_57_1),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(layer_4_58_0));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ha_4_58_x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(layer_4_58_1),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(layer_4_59_0));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ha_4_59_x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(layer_3_59_1),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(layer_4_59_1),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(layer_4_60_0));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ha_4_60_x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(layer_3_60_0),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(layer_3_60_1),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(layer_4_60_1),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(layer_4_61_0));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half_adder ha_4_61_x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(layer_3_61_0),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(layer_3_61_1),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(layer_4_61_1),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(layer_4_62_0));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ha_4_62_x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(layer_3_62_0),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(layer_3_62_1),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(layer_4_62_1),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(layer_4_63_0));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ha_4_63_x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(layer_3_63_0),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(layer_3_63_1),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(layer_4_63_1),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(layer_4_64_0));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wire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layer_5_0_0, layer_5_1_0, layer_5_2_0, layer_5_3_0, layer_5_4_0, layer_5_5_0, layer_5_6_0, layer_5_6_1, layer_5_7_0, layer_5_7_1, layer_5_8_0, layer_5_8_1, layer_5_9_0, layer_5_9_1, layer_5_10_0, layer_5_10_1, layer_5_11_0, layer_5_11_1, layer_5_12_0, layer_5_12_1, layer_5_13_0, layer_5_13_1, layer_5_14_0, layer_5_14_1, layer_5_15_0, layer_5_15_1, layer_5_15_2, layer_5_16_0, layer_5_16_1, layer_5_16_2, layer_5_17_0, layer_5_17_1, layer_5_17_2, layer_5_18_0, layer_5_18_1, layer_5_18_2, layer_5_19_0, layer_5_19_1, layer_5_19_2, layer_5_20_0, layer_5_20_1, layer_5_20_2, layer_5_21_0, layer_5_21_1, layer_5_21_2, layer_5_22_0, layer_5_22_1, layer_5_22_2, layer_5_22_3, layer_5_23_0, layer_5_23_1, layer_5_23_2, layer_5_23_3, layer_5_24_0, layer_5_24_1, layer_5_24_2, layer_5_24_3, layer_5_25_0, layer_5_25_1, layer_5_25_2, layer_5_25_3, layer_5_26_0, layer_5_26_1, layer_5_26_2, layer_5_26_3, layer_5_27_0, layer_5_27_1, layer_5_27_2, layer_5_27_3, layer_5_28_0, layer_5_28_1, layer_5_28_2, layer_5_28_3, layer_5_29_0, layer_5_29_1, layer_5_29_2, layer_5_29_3, layer_5_30_0, layer_5_30_1, layer_5_30_2, layer_5_30_3, layer_5_31_0, layer_5_31_1, layer_5_31_2, layer_5_31_3, layer_5_31_4, layer_5_32_0, layer_5_32_1, layer_5_32_2, layer_5_32_3, layer_5_32_4, layer_5_33_0, layer_5_33_1, layer_5_33_2, layer_5_33_3, layer_5_33_4, layer_5_34_0, layer_5_34_1, layer_5_34_2, layer_5_34_3, layer_5_34_4, layer_5_35_0, layer_5_35_1, layer_5_35_2, layer_5_35_3, layer_5_35_4, layer_5_36_0, layer_5_36_1, layer_5_36_2, layer_5_36_3, layer_5_36_4, layer_5_37_0, layer_5_37_1, layer_5_37_2, layer_5_37_3, layer_5_38_0, layer_5_38_1, layer_5_38_2, layer_5_38_3, layer_5_39_0, layer_5_39_1, layer_5_39_2, layer_5_39_3, layer_5_40_0, layer_5_40_1, layer_5_40_2, layer_5_40_3, layer_5_41_0, layer_5_41_1, layer_5_41_2, layer_5_41_3, layer_5_42_0, layer_5_42_1, layer_5_42_2, layer_5_42_3, layer_5_43_0, layer_5_43_1, layer_5_43_2, layer_5_43_3, layer_5_44_0, layer_5_44_1, layer_5_44_2, layer_5_44_3, layer_5_45_0, layer_5_45_1, layer_5_45_2, layer_5_45_3, layer_5_46_0, layer_5_46_1, layer_5_46_2, layer_5_47_0, layer_5_47_1, layer_5_47_2, layer_5_48_0, layer_5_48_1, layer_5_48_2, layer_5_49_0, layer_5_49_1, layer_5_49_2, layer_5_50_0, layer_5_50_1, layer_5_50_2, layer_5_51_0, layer_5_51_1, layer_5_51_2, layer_5_52_0, layer_5_52_1, layer_5_53_0, layer_5_53_1, layer_5_54_0, layer_5_54_1, layer_5_55_0, layer_5_55_1, layer_5_56_0, layer_5_56_1, layer_5_57_0, layer_5_57_1, layer_5_58_0, layer_5_58_1, layer_5_59_0, layer_5_59_1, layer_5_60_0, layer_5_60_1, layer_5_61_0, layer_5_61_1, layer_5_62_0, layer_5_62_1, layer_5_63_0, layer_5_63_1, layer_5_64_0, layer_5_64_1;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layer_5_0_0 = layer_4_0_0;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layer_5_1_0 = layer_4_1_0;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layer_5_2_0 = layer_4_2_0;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layer_5_3_0 = layer_4_3_0;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layer_5_4_0 = layer_4_4_0;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ha_5_5_x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ha_5_6_x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ha_5_7_x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ha_5_8_x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ha_5_9_x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(layer_5_10_0));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fa_5_10_0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(layer_4_10_2),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(layer_5_10_1),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(layer_5_11_0));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fa_5_11_0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(layer_4_11_2),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(layer_5_11_1),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(layer_5_12_0));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fa_5_12_0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(layer_4_12_2),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(layer_5_12_1),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(layer_5_13_0));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fa_5_13_0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(layer_4_13_2),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(layer_5_13_1),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(layer_5_14_0));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fa_5_14_0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(layer_5_14_1),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(layer_5_15_0));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fa_5_15_0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(layer_5_15_1),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(layer_5_16_0));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layer_5_15_2 = layer_4_15_3;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fa_5_16_0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(layer_4_16_2),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(layer_5_16_1),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(layer_5_17_0));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layer_5_16_2 = layer_4_16_3;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fa_5_17_0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(layer_5_17_1),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(layer_5_18_0));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layer_5_17_2 = layer_4_17_3;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full_adder fa_5_18_0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(layer_4_18_2),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(layer_5_18_1),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(layer_5_19_0));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layer_5_18_2 = layer_4_18_3;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fa_5_19_0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(layer_4_19_2),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(layer_5_19_1),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(layer_5_20_0));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layer_5_19_2 = layer_4_19_3;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fa_5_20_0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(layer_4_20_2),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(layer_5_21_0));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layer_5_20_2 = layer_4_20_3;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fa_5_21_0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(layer_4_21_2),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(layer_5_22_0));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ha_5_21_x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(layer_4_21_3),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(layer_4_21_4),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(layer_5_21_2),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(layer_5_22_1));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fa_5_22_0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(layer_4_22_2),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(layer_5_22_2),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(layer_5_23_0));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ha_5_22_x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(layer_4_22_3),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(layer_4_22_4),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(layer_5_22_3),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(layer_5_23_1));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fa_5_23_0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(layer_4_23_2),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(layer_5_23_2),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(layer_5_24_0));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ha_5_23_x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(layer_4_23_3),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(layer_4_23_4),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(layer_5_23_3),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(layer_5_24_1));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fa_5_24_0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(layer_5_25_0));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ha_5_24_x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(layer_4_24_3),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(layer_4_24_4),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(layer_5_24_3),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(layer_5_25_1));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fa_5_25_0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(layer_5_26_0));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fa_5_25_1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(layer_4_25_3),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(layer_4_25_4),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(layer_4_25_5),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(layer_5_25_3),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(layer_5_26_1));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fa_5_26_0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(layer_4_26_2),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(layer_5_26_2),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(layer_5_27_0));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fa_5_26_1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(layer_4_26_3),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(layer_4_26_4),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(layer_4_26_5),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(layer_5_26_3),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(layer_5_27_1));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fa_5_27_0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(layer_5_28_0));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fa_5_27_1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(layer_4_27_3),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(layer_4_27_4),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(layer_4_27_5),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(layer_5_27_3),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(layer_5_28_1));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fa_5_28_0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(layer_4_28_2),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(layer_5_28_2),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(layer_5_29_0));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fa_5_28_1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(layer_4_28_3),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(layer_4_28_4),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(layer_4_28_5),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(layer_5_28_3),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(layer_5_29_1));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fa_5_29_0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(layer_4_29_2),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(layer_5_29_2),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(layer_5_30_0));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fa_5_29_1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(layer_4_29_3),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(layer_4_29_4),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(layer_4_29_5),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(layer_5_29_3),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(layer_5_30_1));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fa_5_30_0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(layer_4_30_2),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(layer_5_30_2),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(layer_5_31_0));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fa_5_30_1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(layer_4_30_3),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(layer_4_30_4),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(layer_4_30_5),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(layer_5_30_3),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(layer_5_31_1));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fa_5_31_0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(layer_4_31_2),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(layer_5_31_2),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(layer_5_32_0));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fa_5_31_1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(layer_4_31_3),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(layer_4_31_4),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(layer_4_31_5),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(layer_5_31_3),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(layer_5_32_1));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layer_5_31_4 = layer_4_31_6;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fa_5_32_0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(layer_4_32_2),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(layer_5_32_2),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(layer_5_33_0));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fa_5_32_1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(layer_4_32_3),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(layer_4_32_4),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(layer_4_32_5),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(layer_5_32_3),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(layer_5_33_1));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layer_5_32_4 = layer_4_32_6;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full_adder fa_5_33_0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(layer_4_33_2),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(layer_5_33_2),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(layer_5_34_0));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fa_5_33_1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(layer_4_33_3),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(layer_4_33_4),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(layer_4_33_5),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(layer_5_33_3),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(layer_5_34_1));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layer_5_33_4 = layer_4_33_6;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fa_5_34_0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(layer_5_35_0));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fa_5_34_1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(layer_4_34_3),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(layer_4_34_4),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(layer_4_34_5),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(layer_5_34_3),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(layer_5_35_1));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layer_5_34_4 = layer_4_34_6;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fa_5_35_0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(layer_5_36_0));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fa_5_35_1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(layer_4_35_3),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(layer_4_35_4),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(layer_4_35_5),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(layer_5_35_3),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(layer_5_36_1));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layer_5_35_4 = layer_4_35_6;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fa_5_36_0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(layer_4_36_2),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(layer_5_36_2),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(layer_5_37_0));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fa_5_36_1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(layer_4_36_3),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(layer_4_36_4),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(layer_4_36_5),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(layer_5_36_3),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(layer_5_37_1));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layer_5_36_4 = layer_4_36_6;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fa_5_37_0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(layer_5_38_0));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fa_5_37_1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(layer_4_37_3),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(layer_4_37_4),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(layer_4_37_5),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(layer_5_37_3),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(layer_5_38_1));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fa_5_38_0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(layer_4_38_2),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(layer_5_38_2),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(layer_5_39_0));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fa_5_38_1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(layer_4_38_3),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(layer_4_38_4),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(layer_4_38_5),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(layer_5_38_3),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(layer_5_39_1));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fa_5_39_0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(layer_4_39_2),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(layer_5_39_2),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(layer_5_40_0));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fa_5_39_1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(layer_4_39_3),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(layer_4_39_4),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(layer_4_39_5),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(layer_5_39_3),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(layer_5_40_1));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fa_5_40_0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(layer_4_40_2),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(layer_5_40_2),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(layer_5_41_0));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fa_5_40_1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(layer_4_40_3),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(layer_4_40_4),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(layer_4_40_5),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(layer_5_40_3),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(layer_5_41_1));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fa_5_41_0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(layer_4_41_2),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(layer_5_41_2),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(layer_5_42_0));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fa_5_41_1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(layer_4_41_3),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(layer_4_41_4),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(layer_4_41_5),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(layer_5_41_3),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(layer_5_42_1));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fa_5_42_0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(layer_4_42_2),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(layer_5_42_2),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(layer_5_43_0));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fa_5_42_1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(layer_4_42_3),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(layer_4_42_4),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(layer_4_42_5),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(layer_5_42_3),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(layer_5_43_1));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fa_5_43_0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(layer_4_43_2),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(layer_5_43_2),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(layer_5_44_0));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fa_5_43_1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(layer_4_43_3),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(layer_4_43_4),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(layer_4_43_5),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(layer_5_43_3),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(layer_5_44_1));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fa_5_44_0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(layer_5_45_0));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ha_5_44_x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(layer_4_44_3),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(layer_4_44_4),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(layer_5_44_3),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(layer_5_45_1));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fa_5_45_0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(layer_5_46_0));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layer_5_45_3 = layer_4_45_3;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fa_5_46_0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(layer_4_46_2),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(layer_5_47_0));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lastRenderedPageBreak/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layer_5_46_2 = layer_4_46_3;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fa_5_47_0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(layer_5_48_0));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layer_5_47_2 = layer_4_47_3;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fa_5_48_0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(layer_4_48_2),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(layer_5_49_0));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layer_5_48_2 = layer_4_48_3;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fa_5_49_0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(layer_4_49_2),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(layer_5_50_0));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layer_5_49_2 = layer_4_49_3;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fa_5_50_0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(layer_4_50_0),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(layer_4_50_1),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(layer_4_50_2),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(layer_5_50_1),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(layer_5_51_0));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layer_5_50_2 = layer_4_50_3;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fa_5_51_0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(layer_4_51_0),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(layer_4_51_1),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(layer_4_51_2),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(layer_5_51_1),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(layer_5_52_0));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layer_5_51_2 = layer_4_51_3;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fa_5_52_0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(layer_4_52_0),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(layer_4_52_1),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(layer_4_52_2),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(layer_5_52_1),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(layer_5_53_0));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fa_5_53_0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(layer_4_53_0),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(layer_4_53_1),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(layer_4_53_2),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(layer_5_53_1),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(layer_5_54_0));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fa_5_54_0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(layer_4_54_0),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(layer_4_54_1),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(layer_4_54_2),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(layer_5_54_1),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(layer_5_55_0));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fa_5_55_0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(layer_4_55_0),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(layer_4_55_1),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(layer_4_55_2),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(layer_5_55_1),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(layer_5_56_0));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ha_5_56_x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(layer_4_56_0),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(layer_4_56_1),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(layer_5_56_1),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(layer_5_57_0));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ha_5_57_x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(layer_4_57_0),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(layer_4_57_1),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(layer_5_57_1),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(layer_5_58_0));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ha_5_58_x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(layer_4_58_0),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(layer_4_58_1),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(layer_5_58_1),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(layer_5_59_0));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ha_5_59_x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(layer_4_59_0),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(layer_4_59_1),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(layer_5_59_1),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(layer_5_60_0));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ha_5_60_x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(layer_4_60_0),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(layer_4_60_1),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(layer_5_60_1),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(layer_5_61_0));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ha_5_61_x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(layer_4_61_0),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(layer_4_61_1),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(layer_5_61_1),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(layer_5_62_0));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ha_5_62_x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(layer_4_62_0),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(layer_4_62_1),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(layer_5_62_1),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(layer_5_63_0));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ha_5_63_x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(layer_4_63_0),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(layer_4_63_1),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(layer_5_63_1),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(layer_5_64_0));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layer_5_64_1 = layer_4_64_0;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wire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layer_6_0_0, layer_6_1_0, layer_6_2_0, layer_6_3_0, layer_6_4_0, layer_6_5_0, layer_6_6_0, layer_6_7_0, layer_6_7_1, layer_6_8_0, layer_6_8_1, layer_6_9_0, layer_6_9_1, layer_6_10_0, layer_6_10_1, layer_6_11_0, layer_6_11_1, layer_6_12_0, layer_6_12_1, layer_6_13_0, layer_6_13_1, layer_6_14_0, layer_6_14_1, layer_6_15_0, layer_6_15_1, layer_6_16_0, layer_6_16_1, layer_6_17_0, layer_6_17_1, layer_6_18_0, layer_6_18_1, layer_6_19_0, layer_6_19_1, layer_6_20_0, layer_6_20_1, layer_6_21_0, layer_6_21_1, layer_6_22_0, layer_6_22_1, layer_6_22_2, layer_6_23_0, layer_6_23_1, layer_6_23_2, layer_6_24_0, layer_6_24_1, layer_6_24_2, layer_6_25_0, layer_6_25_1, layer_6_25_2, layer_6_26_0, layer_6_26_1, layer_6_26_2, layer_6_27_0, layer_6_27_1, layer_6_27_2, layer_6_28_0, layer_6_28_1, layer_6_28_2, layer_6_29_0, layer_6_29_1, layer_6_29_2, layer_6_30_0, layer_6_30_1, layer_6_30_2, layer_6_31_0, layer_6_31_1, layer_6_31_2, layer_6_32_0, layer_6_32_1, layer_6_32_2, layer_6_32_3, layer_6_33_0, layer_6_33_1, layer_6_33_2, layer_6_33_3, layer_6_34_0, layer_6_34_1, layer_6_34_2, layer_6_34_3, layer_6_35_0, layer_6_35_1, layer_6_35_2, layer_6_35_3, layer_6_36_0, layer_6_36_1, layer_6_36_2, layer_6_36_3, layer_6_37_0, layer_6_37_1, layer_6_37_2, layer_6_37_3, layer_6_38_0, layer_6_38_1, layer_6_38_2, layer_6_39_0, layer_6_39_1, layer_6_39_2, layer_6_40_0, layer_6_40_1, layer_6_40_2, layer_6_41_0, layer_6_41_1, layer_6_41_2, layer_6_42_0, layer_6_42_1, layer_6_42_2, layer_6_43_0, layer_6_43_1, layer_6_43_2, layer_6_44_0, layer_6_44_1, layer_6_44_2, layer_6_45_0, layer_6_45_1, layer_6_45_2, layer_6_46_0, layer_6_46_1, layer_6_47_0, layer_6_47_1, layer_6_48_0, layer_6_48_1, layer_6_49_0, layer_6_49_1, layer_6_50_0, layer_6_50_1, layer_6_51_0, layer_6_51_1, layer_6_52_0, layer_6_52_1, layer_6_53_0, layer_6_53_1, layer_6_54_0, layer_6_54_1, layer_6_55_0, layer_6_55_1, layer_6_56_0, layer_6_56_1, layer_6_57_0, layer_6_57_1, layer_6_58_0, layer_6_58_1, layer_6_59_0, layer_6_59_1, layer_6_60_0, layer_6_60_1, layer_6_61_0, layer_6_61_1, layer_6_62_0, layer_6_62_1, layer_6_63_0, layer_6_63_1, layer_6_64_0, layer_6_64_1, layer_6_65_0;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layer_6_0_0 = layer_5_0_0;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layer_6_1_0 = layer_5_1_0;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layer_6_2_0 = layer_5_2_0;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layer_6_3_0 = layer_5_3_0;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layer_6_4_0 = layer_5_4_0;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lastRenderedPageBreak/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layer_6_5_0 = layer_5_5_0;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ha_6_6_x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ha_6_7_x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ha_6_8_x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ha_6_9_x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(layer_6_10_0));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ha_6_10_x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(layer_5_10_0),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(layer_5_10_1),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(layer_6_10_1),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(layer_6_11_0));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ha_6_11_x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(layer_5_11_0),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(layer_5_11_1),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(layer_6_11_1),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(layer_6_12_0));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ha_6_12_x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(layer_5_12_0),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(layer_5_12_1),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(layer_6_12_1),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(layer_6_13_0));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ha_6_13_x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(layer_5_13_0),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(layer_5_13_1),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(layer_6_13_1),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(layer_6_14_0));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ha_6_14_x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(layer_5_14_0),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(layer_5_14_1),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(layer_6_14_1),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(layer_6_15_0));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fa_6_15_0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(layer_5_15_0),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(layer_5_15_1),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(layer_5_15_2),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(layer_6_15_1),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(layer_6_16_0));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fa_6_16_0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(layer_5_16_0),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(layer_5_16_1),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(layer_5_16_2),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(layer_6_16_1),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(layer_6_17_0));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fa_6_17_0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(layer_5_17_0),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(layer_5_17_1),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(layer_5_17_2),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(layer_6_17_1),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(layer_6_18_0));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fa_6_18_0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(layer_5_18_0),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(layer_5_18_1),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(layer_5_18_2),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(layer_6_18_1),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(layer_6_19_0));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fa_6_19_0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(layer_5_19_0),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(layer_5_19_1),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(layer_5_19_2),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(layer_6_19_1),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(layer_6_20_0));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fa_6_20_0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(layer_5_20_2),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(layer_6_20_1),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(layer_6_21_0));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fa_6_21_0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(layer_5_21_2),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(layer_6_21_1),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(layer_6_22_0));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fa_6_22_0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(layer_5_22_2),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(layer_6_22_1),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(layer_6_23_0));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layer_6_22_2 = layer_5_22_3;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fa_6_23_0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(layer_5_23_2),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(layer_6_23_1),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(layer_6_24_0));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layer_6_23_2 = layer_5_23_3;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fa_6_24_0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(layer_6_24_1),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(layer_6_25_0));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layer_6_24_2 = layer_5_24_3;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fa_6_25_0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(layer_6_25_1),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(layer_6_26_0));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layer_6_25_2 = layer_5_25_3;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fa_6_26_0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(layer_5_26_2),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(layer_6_26_1),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(layer_6_27_0));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layer_6_26_2 = layer_5_26_3;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fa_6_27_0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(layer_6_27_1),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(layer_6_28_0));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layer_6_27_2 = layer_5_27_3;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fa_6_28_0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(layer_5_28_2),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(layer_6_28_1),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(layer_6_29_0));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layer_6_28_2 = layer_5_28_3;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fa_6_29_0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(layer_5_29_2),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(layer_6_29_1),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(layer_6_30_0));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layer_6_29_2 = layer_5_29_3;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fa_6_30_0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(layer_5_30_2),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(layer_6_31_0));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layer_6_30_2 = layer_5_30_3;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fa_6_31_0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(layer_5_31_2),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(layer_6_32_0));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ha_6_31_x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(layer_5_31_3),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(layer_5_31_4),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(layer_6_31_2),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(layer_6_32_1));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full_adder fa_6_32_0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(layer_5_32_2),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(layer_6_32_2),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(layer_6_33_0));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ha_6_32_x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(layer_5_32_3),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(layer_5_32_4),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(layer_6_32_3),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(layer_6_33_1));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fa_6_33_0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(layer_5_33_2),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(layer_6_33_2),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(layer_6_34_0));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ha_6_33_x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(layer_5_33_3),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(layer_5_33_4),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(layer_6_33_3),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(layer_6_34_1));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fa_6_34_0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(layer_6_35_0));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ha_6_34_x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(layer_5_34_3),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(layer_5_34_4),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(layer_6_34_3),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(layer_6_35_1));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fa_6_35_0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(layer_6_36_0));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ha_6_35_x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(layer_5_35_3),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(layer_5_35_4),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(layer_6_35_3),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(layer_6_36_1));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fa_6_36_0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(layer_5_36_2),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(layer_6_36_2),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(layer_6_37_0));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ha_6_36_x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(layer_5_36_3),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(layer_5_36_4),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(layer_6_36_3),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(layer_6_37_1));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fa_6_37_0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(layer_6_38_0));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layer_6_37_3 = layer_5_37_3;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fa_6_38_0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(layer_5_38_2),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(layer_6_39_0));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layer_6_38_2 = layer_5_38_3;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fa_6_39_0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(layer_5_39_2),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(layer_6_40_0));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layer_6_39_2 = layer_5_39_3;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fa_6_40_0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(layer_5_40_2),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(layer_6_40_1),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(layer_6_41_0));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layer_6_40_2 = layer_5_40_3;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fa_6_41_0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(layer_5_41_2),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(layer_6_41_1),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(layer_6_42_0));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layer_6_41_2 = layer_5_41_3;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fa_6_42_0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(layer_5_42_2),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(layer_6_42_1),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(layer_6_43_0));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layer_6_42_2 = layer_5_42_3;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fa_6_43_0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(layer_5_43_2),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(layer_6_43_1),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(layer_6_44_0));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layer_6_43_2 = layer_5_43_3;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fa_6_44_0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(layer_6_44_1),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(layer_6_45_0));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layer_6_44_2 = layer_5_44_3;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fa_6_45_0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(layer_6_45_1),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(layer_6_46_0));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layer_6_45_2 = layer_5_45_3;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fa_6_46_0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(layer_5_46_2),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(layer_6_46_1),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(layer_6_47_0));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fa_6_47_0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(layer_6_47_1),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(layer_6_48_0));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fa_6_48_0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(layer_5_48_2),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(layer_6_48_1),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(layer_6_49_0));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fa_6_49_0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(layer_5_49_2),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(layer_6_49_1),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(layer_6_50_0));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fa_6_50_0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(layer_5_50_0),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(layer_5_50_1),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(layer_5_50_2),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(layer_6_50_1),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(layer_6_51_0));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fa_6_51_0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(layer_5_51_0),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(layer_5_51_1),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(layer_5_51_2),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(layer_6_51_1),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(layer_6_52_0));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ha_6_52_x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(layer_5_52_0),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(layer_5_52_1),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(layer_6_52_1),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(layer_6_53_0));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half_adder ha_6_53_x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(layer_5_53_0),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(layer_5_53_1),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(layer_6_53_1),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(layer_6_54_0));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ha_6_54_x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(layer_5_54_0),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(layer_5_54_1),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(layer_6_54_1),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(layer_6_55_0));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ha_6_55_x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(layer_5_55_0),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(layer_5_55_1),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(layer_6_55_1),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(layer_6_56_0));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ha_6_56_x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(layer_5_56_0),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(layer_5_56_1),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(layer_6_56_1),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(layer_6_57_0));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ha_6_57_x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(layer_5_57_0),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(layer_5_57_1),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(layer_6_57_1),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(layer_6_58_0));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ha_6_58_x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(layer_5_58_0),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(layer_5_58_1),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(layer_6_58_1),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(layer_6_59_0));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ha_6_59_x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(layer_5_59_0),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(layer_5_59_1),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(layer_6_59_1),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(layer_6_60_0));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ha_6_60_x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(layer_5_60_0),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(layer_5_60_1),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(layer_6_60_1),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(layer_6_61_0));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ha_6_61_x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(layer_5_61_0),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(layer_5_61_1),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(layer_6_61_1),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(layer_6_62_0));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ha_6_62_x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(layer_5_62_0),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(layer_5_62_1),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(layer_6_62_1),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(layer_6_63_0));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ha_6_63_x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(layer_5_63_0),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(layer_5_63_1),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(layer_6_63_1),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(layer_6_64_0));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ha_6_64_x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(layer_5_64_0),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(layer_5_64_1),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(layer_6_64_1),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(layer_6_65_0));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wire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layer_7_0_0, layer_7_1_0, layer_7_2_0, layer_7_3_0, layer_7_4_0, layer_7_5_0, layer_7_6_0, layer_7_7_0, layer_7_8_0, layer_7_8_1, layer_7_9_0, layer_7_9_1, layer_7_10_0, layer_7_10_1, layer_7_11_0, layer_7_11_1, layer_7_12_0, layer_7_12_1, layer_7_13_0, layer_7_13_1, layer_7_14_0, layer_7_14_1, layer_7_15_0, layer_7_15_1, layer_7_16_0, layer_7_16_1, layer_7_17_0, layer_7_17_1, layer_7_18_0, layer_7_18_1, layer_7_19_0, layer_7_19_1, layer_7_20_0, layer_7_20_1, layer_7_21_0, layer_7_21_1, layer_7_22_0, layer_7_22_1, layer_7_23_0, layer_7_23_1, layer_7_24_0, layer_7_24_1, layer_7_25_0, layer_7_25_1, layer_7_26_0, layer_7_26_1, layer_7_27_0, layer_7_27_1, layer_7_28_0, layer_7_28_1, layer_7_29_0, layer_7_29_1, layer_7_30_0, layer_7_30_1, layer_7_31_0, layer_7_31_1, layer_7_32_0, layer_7_32_1, layer_7_32_2, layer_7_33_0, layer_7_33_1, layer_7_33_2, layer_7_34_0, layer_7_34_1, layer_7_34_2, layer_7_35_0, layer_7_35_1, layer_7_35_2, layer_7_36_0, layer_7_36_1, layer_7_36_2, layer_7_37_0, layer_7_37_1, layer_7_37_2, layer_7_38_0, layer_7_38_1, layer_7_39_0, layer_7_39_1, layer_7_40_0, layer_7_40_1, layer_7_41_0, layer_7_41_1, layer_7_42_0, layer_7_42_1, layer_7_43_0, layer_7_43_1, layer_7_44_0, layer_7_44_1, layer_7_45_0, layer_7_45_1, layer_7_46_0, layer_7_46_1, layer_7_47_0, layer_7_47_1, layer_7_48_0, layer_7_48_1, layer_7_49_0, layer_7_49_1, layer_7_50_0, layer_7_50_1, layer_7_51_0, layer_7_51_1, layer_7_52_0, layer_7_52_1, layer_7_53_0, layer_7_53_1, layer_7_54_0, layer_7_54_1, layer_7_55_0, layer_7_55_1, layer_7_56_0, layer_7_56_1, layer_7_57_0, layer_7_57_1, layer_7_58_0, layer_7_58_1, layer_7_59_0, layer_7_59_1, layer_7_60_0, layer_7_60_1, layer_7_61_0, layer_7_61_1, layer_7_62_0, layer_7_62_1, layer_7_63_0, layer_7_63_1, layer_7_64_0, layer_7_64_1, layer_7_65_0, layer_7_65_1;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layer_7_0_0 = layer_6_0_0;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layer_7_1_0 = layer_6_1_0;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layer_7_2_0 = layer_6_2_0;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layer_7_3_0 = layer_6_3_0;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layer_7_4_0 = layer_6_4_0;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layer_7_5_0 = layer_6_5_0;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layer_7_6_0 = layer_6_6_0;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ha_7_7_x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ha_7_8_x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ha_7_9_x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(layer_7_10_0));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ha_7_10_x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(layer_6_10_0),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(layer_6_10_1),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(layer_7_10_1),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(layer_7_11_0));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ha_7_11_x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(layer_6_11_0),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(layer_6_11_1),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(layer_7_11_1),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(layer_7_12_0));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ha_7_12_x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(layer_6_12_0),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(layer_6_12_1),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(layer_7_12_1),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(layer_7_13_0));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ha_7_13_x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(layer_6_13_0),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(layer_6_13_1),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(layer_7_13_1),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(layer_7_14_0));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ha_7_14_x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(layer_6_14_0),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(layer_6_14_1),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(layer_7_14_1),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(layer_7_15_0));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ha_7_15_x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(layer_6_15_0),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(layer_6_15_1),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(layer_7_15_1),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(layer_7_16_0));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ha_7_16_x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(layer_6_16_0),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(layer_6_16_1),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(layer_7_16_1),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(layer_7_17_0));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ha_7_17_x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(layer_6_17_0),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(layer_6_17_1),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(layer_7_17_1),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(layer_7_18_0));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ha_7_18_x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(layer_6_18_0),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(layer_6_18_1),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(layer_7_18_1),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(layer_7_19_0));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ha_7_19_x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(layer_6_19_0),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(layer_6_19_1),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(layer_7_19_1),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(layer_7_20_0));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ha_7_20_x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(layer_6_20_0),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(layer_6_20_1),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(layer_7_20_1),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(layer_7_21_0));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half_adder ha_7_21_x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(layer_6_21_0),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(layer_6_21_1),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(layer_7_21_1),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(layer_7_22_0));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fa_7_22_0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(layer_6_22_0),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(layer_6_22_1),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(layer_6_22_2),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(layer_7_22_1),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(layer_7_23_0));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fa_7_23_0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(layer_6_23_0),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(layer_6_23_1),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(layer_6_23_2),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(layer_7_23_1),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(layer_7_24_0));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fa_7_24_0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(layer_6_24_0),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(layer_6_24_1),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(layer_6_24_2),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(layer_7_24_1),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(layer_7_25_0));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fa_7_25_0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(layer_6_25_0),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(layer_6_25_1),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(layer_6_25_2),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(layer_7_25_1),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(layer_7_26_0));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fa_7_26_0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(layer_6_26_0),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(layer_6_26_1),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(layer_6_26_2),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(layer_7_26_1),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(layer_7_27_0));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fa_7_27_0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(layer_6_27_0),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(layer_6_27_1),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(layer_6_27_2),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(layer_7_27_1),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(layer_7_28_0));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fa_7_28_0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(layer_6_28_0),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(layer_6_28_1),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(layer_6_28_2),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(layer_7_28_1),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(layer_7_29_0));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fa_7_29_0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(layer_6_29_0),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(layer_6_29_1),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(layer_6_29_2),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(layer_7_29_1),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(layer_7_30_0));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fa_7_30_0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(layer_6_30_2),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(layer_7_30_1),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(layer_7_31_0));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fa_7_31_0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(layer_6_31_2),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(layer_7_31_1),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(layer_7_32_0));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fa_7_32_0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(layer_6_32_2),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(layer_7_32_1),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(layer_7_33_0));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layer_7_32_2 = layer_6_32_3;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fa_7_33_0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(layer_6_33_2),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(layer_7_33_1),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(layer_7_34_0));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layer_7_33_2 = layer_6_33_3;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fa_7_34_0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(layer_7_34_1),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(layer_7_35_0));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layer_7_34_2 = layer_6_34_3;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fa_7_35_0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(layer_7_35_1),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(layer_7_36_0));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layer_7_35_2 = layer_6_35_3;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fa_7_36_0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(layer_6_36_2),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(layer_7_36_1),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(layer_7_37_0));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layer_7_36_2 = layer_6_36_3;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fa_7_37_0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(layer_7_37_1),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(layer_7_38_0));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layer_7_37_2 = layer_6_37_3;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fa_7_38_0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(layer_6_38_2),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(layer_7_38_1),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(layer_7_39_0));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fa_7_39_0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(layer_6_39_2),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(layer_7_39_1),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(layer_7_40_0));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fa_7_40_0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(layer_6_40_0),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(layer_6_40_1),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(layer_6_40_2),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(layer_7_40_1),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(layer_7_41_0));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fa_7_41_0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(layer_6_41_0),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(layer_6_41_1),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(layer_6_41_2),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(layer_7_41_1),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(layer_7_42_0));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fa_7_42_0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(layer_6_42_0),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(layer_6_42_1),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(layer_6_42_2),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(layer_7_42_1),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(layer_7_43_0));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fa_7_43_0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(layer_6_43_0),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(layer_6_43_1),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(layer_6_43_2),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(layer_7_43_1),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(layer_7_44_0));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fa_7_44_0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(layer_6_44_0),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(layer_6_44_1),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(layer_6_44_2),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(layer_7_44_1),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(layer_7_45_0));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fa_7_45_0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(layer_6_45_0),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(layer_6_45_1),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(layer_6_45_2),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(layer_7_45_1),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(layer_7_46_0));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ha_7_46_x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(layer_6_46_0),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(layer_6_46_1),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(layer_7_46_1),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(layer_7_47_0));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half_adder ha_7_47_x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(layer_6_47_0),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(layer_6_47_1),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(layer_7_47_1),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(layer_7_48_0));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ha_7_48_x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(layer_6_48_0),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(layer_6_48_1),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(layer_7_48_1),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(layer_7_49_0));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ha_7_49_x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(layer_6_49_0),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(layer_6_49_1),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(layer_7_49_1),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(layer_7_50_0));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ha_7_50_x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(layer_6_50_0),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(layer_6_50_1),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(layer_7_50_1),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(layer_7_51_0));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ha_7_51_x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(layer_6_51_0),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(layer_6_51_1),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(layer_7_51_1),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(layer_7_52_0));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ha_7_52_x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(layer_6_52_0),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(layer_6_52_1),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(layer_7_52_1),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(layer_7_53_0));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ha_7_53_x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(layer_6_53_0),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(layer_6_53_1),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(layer_7_53_1),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(layer_7_54_0));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ha_7_54_x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(layer_6_54_0),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(layer_6_54_1),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(layer_7_54_1),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(layer_7_55_0));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ha_7_55_x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(layer_6_55_0),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(layer_6_55_1),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(layer_7_55_1),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(layer_7_56_0));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ha_7_56_x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(layer_6_56_0),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(layer_6_56_1),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(layer_7_56_1),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(layer_7_57_0));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ha_7_57_x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(layer_6_57_0),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(layer_6_57_1),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(layer_7_57_1),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(layer_7_58_0));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ha_7_58_x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(layer_6_58_0),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(layer_6_58_1),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(layer_7_58_1),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(layer_7_59_0));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ha_7_59_x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(layer_6_59_0),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(layer_6_59_1),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(layer_7_59_1),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(layer_7_60_0));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ha_7_60_x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(layer_6_60_0),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(layer_6_60_1),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(layer_7_60_1),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(layer_7_61_0));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ha_7_61_x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(layer_6_61_0),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(layer_6_61_1),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(layer_7_61_1),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(layer_7_62_0));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ha_7_62_x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(layer_6_62_0),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(layer_6_62_1),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(layer_7_62_1),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(layer_7_63_0));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ha_7_63_x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(layer_6_63_0),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(layer_6_63_1),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(layer_7_63_1),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(layer_7_64_0));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ha_7_64_x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(layer_6_64_0),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(layer_6_64_1),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(layer_7_64_1),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(layer_7_65_0));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layer_7_65_1 = layer_6_65_0;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wire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layer_8_0_0, layer_8_1_0, layer_8_2_0, layer_8_3_0, layer_8_4_0, layer_8_5_0, layer_8_6_0, layer_8_7_0, layer_8_8_0, layer_8_9_0, layer_8_9_1, layer_8_10_0, layer_8_10_1, layer_8_11_0, layer_8_11_1, layer_8_12_0, layer_8_12_1, layer_8_13_0, layer_8_13_1, layer_8_14_0, layer_8_14_1, layer_8_15_0, layer_8_15_1, layer_8_16_0, layer_8_16_1, layer_8_17_0, layer_8_17_1, layer_8_18_0, layer_8_18_1, layer_8_19_0, layer_8_19_1, layer_8_20_0, layer_8_20_1, layer_8_21_0, layer_8_21_1, layer_8_22_0, layer_8_22_1, layer_8_23_0, layer_8_23_1, layer_8_24_0, layer_8_24_1, layer_8_25_0, layer_8_25_1, layer_8_26_0, layer_8_26_1, layer_8_27_0, layer_8_27_1, layer_8_28_0, layer_8_28_1, layer_8_29_0, layer_8_29_1, layer_8_30_0, layer_8_30_1, layer_8_31_0, layer_8_31_1, layer_8_32_0, layer_8_32_1, layer_8_33_0, layer_8_33_1, layer_8_34_0, layer_8_34_1, layer_8_35_0, layer_8_35_1, layer_8_36_0, layer_8_36_1, layer_8_37_0, layer_8_37_1, layer_8_38_0, layer_8_38_1, layer_8_39_0, layer_8_39_1, layer_8_40_0, layer_8_40_1, layer_8_41_0, layer_8_41_1, layer_8_42_0, layer_8_42_1, layer_8_43_0, layer_8_43_1, layer_8_44_0, layer_8_44_1, layer_8_45_0, layer_8_45_1, layer_8_46_0, layer_8_46_1, layer_8_47_0, layer_8_47_1, layer_8_48_0, layer_8_48_1, layer_8_49_0, layer_8_49_1, layer_8_50_0, layer_8_50_1, layer_8_51_0, layer_8_51_1, layer_8_52_0, layer_8_52_1, layer_8_53_0, layer_8_53_1, layer_8_54_0, layer_8_54_1, layer_8_55_0, layer_8_55_1, layer_8_56_0, layer_8_56_1, layer_8_57_0, layer_8_57_1, layer_8_58_0, layer_8_58_1, layer_8_59_0, layer_8_59_1, layer_8_60_0, layer_8_60_1, layer_8_61_0, layer_8_61_1, layer_8_62_0, layer_8_62_1, layer_8_63_0, layer_8_63_1, layer_8_64_0, layer_8_64_1, layer_8_65_0, layer_8_65_1, layer_8_66_0;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layer_8_0_0 = layer_7_0_0;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layer_8_1_0 = layer_7_1_0;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layer_8_2_0 = layer_7_2_0;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layer_8_3_0 = layer_7_3_0;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layer_8_4_0 = layer_7_4_0;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layer_8_5_0 = layer_7_5_0;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layer_8_6_0 = layer_7_6_0;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layer_8_7_0 = layer_7_7_0;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ha_8_8_x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ha_8_9_x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(layer_8_10_0));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ha_8_10_x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(layer_7_10_0),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(layer_7_10_1),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(layer_8_10_1),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(layer_8_11_0));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ha_8_11_x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(layer_7_11_0),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(layer_7_11_1),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(layer_8_11_1),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(layer_8_12_0));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ha_8_12_x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(layer_7_12_0),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(layer_7_12_1),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(layer_8_12_1),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(layer_8_13_0));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ha_8_13_x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(layer_7_13_0),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(layer_7_13_1),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(layer_8_13_1),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(layer_8_14_0));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ha_8_14_x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(layer_7_14_0),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(layer_7_14_1),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(layer_8_14_1),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(layer_8_15_0));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half_adder ha_8_15_x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(layer_7_15_0),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(layer_7_15_1),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(layer_8_15_1),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(layer_8_16_0));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ha_8_16_x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(layer_7_16_0),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(layer_7_16_1),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(layer_8_16_1),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(layer_8_17_0));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ha_8_17_x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(layer_7_17_0),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(layer_7_17_1),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(layer_8_17_1),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(layer_8_18_0));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ha_8_18_x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(layer_7_18_0),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(layer_7_18_1),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(layer_8_18_1),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(layer_8_19_0));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ha_8_19_x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(layer_7_19_0),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(layer_7_19_1),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(layer_8_19_1),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(layer_8_20_0));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ha_8_20_x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(layer_7_20_0),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(layer_7_20_1),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(layer_8_20_1),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(layer_8_21_0));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ha_8_21_x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(layer_7_21_0),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(layer_7_21_1),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(layer_8_21_1),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(layer_8_22_0));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ha_8_22_x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(layer_7_22_0),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(layer_7_22_1),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(layer_8_22_1),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(layer_8_23_0));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ha_8_23_x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(layer_7_23_0),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(layer_7_23_1),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(layer_8_23_1),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(layer_8_24_0));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ha_8_24_x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(layer_7_24_0),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(layer_7_24_1),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(layer_8_24_1),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(layer_8_25_0));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ha_8_25_x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(layer_7_25_0),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(layer_7_25_1),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(layer_8_25_1),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(layer_8_26_0));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ha_8_26_x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(layer_7_26_0),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(layer_7_26_1),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(layer_8_26_1),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(layer_8_27_0));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ha_8_27_x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(layer_7_27_0),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(layer_7_27_1),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(layer_8_27_1),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(layer_8_28_0));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ha_8_28_x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(layer_7_28_0),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(layer_7_28_1),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(layer_8_28_1),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(layer_8_29_0));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ha_8_29_x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(layer_7_29_0),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(layer_7_29_1),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(layer_8_29_1),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(layer_8_30_0));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ha_8_30_x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(layer_7_30_0),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(layer_7_30_1),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(layer_8_30_1),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(layer_8_31_0));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ha_8_31_x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(layer_7_31_0),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(layer_7_31_1),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(layer_8_31_1),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(layer_8_32_0));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fa_8_32_0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(layer_7_32_0),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(layer_7_32_1),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(layer_7_32_2),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(layer_8_32_1),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(layer_8_33_0));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fa_8_33_0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(layer_7_33_0),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(layer_7_33_1),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(layer_7_33_2),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(layer_8_33_1),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(layer_8_34_0));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fa_8_34_0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(layer_7_34_0),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(layer_7_34_1),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(layer_7_34_2),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(layer_8_34_1),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(layer_8_35_0));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fa_8_35_0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(layer_7_35_0),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(layer_7_35_1),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(layer_7_35_2),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(layer_8_35_1),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(layer_8_36_0));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fa_8_36_0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(layer_7_36_0),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(layer_7_36_1),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(layer_7_36_2),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(layer_8_36_1),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(layer_8_37_0));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full_adder fa_8_37_0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(layer_7_37_0),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(layer_7_37_1),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.cprev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(layer_7_37_2),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(layer_8_37_1),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(layer_8_38_0));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ha_8_38_x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(layer_7_38_0),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(layer_7_38_1),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(layer_8_38_1),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(layer_8_39_0));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ha_8_39_x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(layer_7_39_0),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(layer_7_39_1),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(layer_8_39_1),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(layer_8_40_0));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ha_8_40_x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(layer_7_40_0),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(layer_7_40_1),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(layer_8_40_1),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(layer_8_41_0));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ha_8_41_x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(layer_7_41_0),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(layer_7_41_1),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(layer_8_41_1),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(layer_8_42_0));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ha_8_42_x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(layer_7_42_0),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(layer_7_42_1),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(layer_8_42_1),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(layer_8_43_0));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ha_8_43_x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(layer_7_43_0),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(layer_7_43_1),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(layer_8_43_1),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(layer_8_44_0));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ha_8_44_x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(layer_7_44_0),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(layer_7_44_1),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(layer_8_44_1),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(layer_8_45_0));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ha_8_45_x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(layer_7_45_0),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(layer_7_45_1),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(layer_8_45_1),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(layer_8_46_0));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ha_8_46_x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(layer_7_46_0),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(layer_7_46_1),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(layer_8_46_1),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(layer_8_47_0));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ha_8_47_x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(layer_7_47_0),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(layer_7_47_1),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(layer_8_47_1),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(layer_8_48_0));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ha_8_48_x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(layer_7_48_0),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(layer_7_48_1),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(layer_8_48_1),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(layer_8_49_0));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ha_8_49_x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(layer_7_49_0),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(layer_7_49_1),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(layer_8_49_1),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(layer_8_50_0));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ha_8_50_x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(layer_7_50_0),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(layer_7_50_1),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(layer_8_50_1),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(layer_8_51_0));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ha_8_51_x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(layer_7_51_0),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(layer_7_51_1),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(layer_8_51_1),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(layer_8_52_0));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ha_8_52_x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(layer_7_52_0),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(layer_7_52_1),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(layer_8_52_1),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(layer_8_53_0));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lastRenderedPageBreak/>
              <w:t>half_adder ha_8_53_x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(layer_7_53_0),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(layer_7_53_1),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(layer_8_53_1),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(layer_8_54_0));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ha_8_54_x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(layer_7_54_0),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(layer_7_54_1),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(layer_8_54_1),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(layer_8_55_0));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ha_8_55_x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(layer_7_55_0),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(layer_7_55_1),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(layer_8_55_1),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(layer_8_56_0));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ha_8_56_x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(layer_7_56_0),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(layer_7_56_1),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(layer_8_56_1),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(layer_8_57_0));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ha_8_57_x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(layer_7_57_0),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(layer_7_57_1),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(layer_8_57_1),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(layer_8_58_0));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ha_8_58_x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(layer_7_58_0),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(layer_7_58_1),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(layer_8_58_1),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(layer_8_59_0));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ha_8_59_x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(layer_7_59_0),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(layer_7_59_1),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(layer_8_59_1),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(layer_8_60_0));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ha_8_60_x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(layer_7_60_0),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(layer_7_60_1),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(layer_8_60_1),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(layer_8_61_0));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ha_8_61_x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(layer_7_61_0),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(layer_7_61_1),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(layer_8_61_1),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(layer_8_62_0));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ha_8_62_x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(layer_7_62_0),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(layer_7_62_1),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(layer_8_62_1),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(layer_8_63_0));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ha_8_63_x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(layer_7_63_0),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(layer_7_63_1),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(layer_8_63_1),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(layer_8_64_0));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ha_8_64_x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(layer_7_64_0),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(layer_7_64_1),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(layer_8_64_1),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(layer_8_65_0));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half_adder ha_8_65_x 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(layer_7_65_0),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(layer_7_65_1),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.r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(layer_8_65_1),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5"/>
                <w:szCs w:val="15"/>
              </w:rPr>
              <w:t>.c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(layer_8_66_0));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wire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63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: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partProduct1, partProduct2;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partProduct1 = {layer_8_63_0, layer_8_62_0, layer_8_61_0, layer_8_60_0, layer_8_59_0, layer_8_58_0, layer_8_57_0, layer_8_56_0, layer_8_55_0, layer_8_54_0, layer_8_53_0, layer_8_52_0, layer_8_51_0, layer_8_50_0, layer_8_49_0, layer_8_48_0, layer_8_47_0, layer_8_46_0, layer_8_45_0, layer_8_44_0, layer_8_43_0, layer_8_42_0, layer_8_41_0, layer_8_40_0, layer_8_39_0, layer_8_38_0, layer_8_37_0, layer_8_36_0, layer_8_35_0, layer_8_34_0, layer_8_33_0, layer_8_32_0, layer_8_31_0, layer_8_30_0, layer_8_29_0, layer_8_28_0, layer_8_27_0, layer_8_26_0, layer_8_25_0, layer_8_24_0, layer_8_23_0, layer_8_22_0, layer_8_21_0, layer_8_20_0, layer_8_19_0, layer_8_18_0, layer_8_17_0, layer_8_16_0, layer_8_15_0, layer_8_14_0, layer_8_13_0, layer_8_12_0, layer_8_11_0, layer_8_10_0, layer_8_9_0, layer_8_8_0, layer_8_7_0, layer_8_6_0, layer_8_5_0, layer_8_4_0, layer_8_3_0, layer_8_2_0, layer_8_1_0, layer_8_0_0};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partProduct2 = {layer_8_63_1, layer_8_62_1, layer_8_61_1, layer_8_60_1, layer_8_59_1, layer_8_58_1, layer_8_57_1, layer_8_56_1, layer_8_55_1, layer_8_54_1, layer_8_53_1, layer_8_52_1, layer_8_51_1, layer_8_50_1, layer_8_49_1, layer_8_48_1, layer_8_47_1, layer_8_46_1, layer_8_45_1, layer_8_44_1, layer_8_43_1, layer_8_42_1, layer_8_41_1, layer_8_40_1, layer_8_39_1, layer_8_38_1, layer_8_37_1, layer_8_36_1, layer_8_35_1, layer_8_34_1, layer_8_33_1, layer_8_32_1, layer_8_31_1, layer_8_30_1, layer_8_29_1, layer_8_28_1, layer_8_27_1, layer_8_26_1, layer_8_25_1, layer_8_24_1, layer_8_23_1, layer_8_22_1, layer_8_21_1, layer_8_20_1, layer_8_19_1, layer_8_18_1, layer_8_17_1, layer_8_16_1, layer_8_15_1, layer_8_14_1, layer_8_13_1, layer_8_12_1, layer_8_11_1, layer_8_10_1, layer_8_9_1,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,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,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,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,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,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,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,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,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1'b0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};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zx = partProduct1 + partProduct2;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if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(UNSIGNED ==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)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begin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z = zx;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end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else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begin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 xml:space="preserve"> z = a[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^ b[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  <w:t>] ? -zx : zx;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end</w:t>
            </w: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</w:p>
          <w:p w:rsidR="008A7ED3" w:rsidRPr="008A7ED3" w:rsidRDefault="008A7ED3" w:rsidP="008A7ED3">
            <w:pPr>
              <w:widowControl/>
              <w:spacing w:line="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shd w:val="clear" w:color="auto" w:fill="FFFFFF"/>
              </w:rPr>
            </w:pPr>
          </w:p>
          <w:p w:rsidR="00DB5CB0" w:rsidRDefault="008A7ED3" w:rsidP="008A7ED3">
            <w:pPr>
              <w:pStyle w:val="a8"/>
              <w:spacing w:line="0" w:lineRule="atLeast"/>
              <w:ind w:leftChars="0" w:left="0"/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5"/>
                <w:szCs w:val="15"/>
              </w:rPr>
              <w:t>endmodule</w:t>
            </w:r>
          </w:p>
        </w:tc>
      </w:tr>
    </w:tbl>
    <w:p w:rsidR="003642F7" w:rsidRPr="00835BAD" w:rsidRDefault="00DB5CB0" w:rsidP="00835BAD">
      <w:pPr>
        <w:pStyle w:val="a8"/>
        <w:ind w:left="240"/>
      </w:pPr>
      <w:r w:rsidRPr="00835BAD">
        <w:lastRenderedPageBreak/>
        <w:t xml:space="preserve"> </w:t>
      </w:r>
    </w:p>
    <w:p w:rsidR="00703541" w:rsidRDefault="008734A8" w:rsidP="00703541">
      <w:pPr>
        <w:pStyle w:val="2"/>
      </w:pPr>
      <w:r>
        <w:rPr>
          <w:rFonts w:hint="eastAsia"/>
        </w:rPr>
        <w:t>有符号乘法器M</w:t>
      </w:r>
      <w:r>
        <w:t>ULT</w:t>
      </w:r>
    </w:p>
    <w:p w:rsidR="00703541" w:rsidRDefault="008734A8" w:rsidP="008734A8">
      <w:pPr>
        <w:pStyle w:val="a8"/>
        <w:ind w:leftChars="41" w:left="98"/>
      </w:pPr>
      <w:r>
        <w:t xml:space="preserve"> </w:t>
      </w:r>
      <w:r>
        <w:rPr>
          <w:rFonts w:hint="eastAsia"/>
        </w:rPr>
        <w:t>带符号乘法器功能位：将两个</w:t>
      </w:r>
      <w:r>
        <w:rPr>
          <w:rFonts w:hint="eastAsia"/>
        </w:rPr>
        <w:t>32</w:t>
      </w:r>
      <w:r>
        <w:rPr>
          <w:rFonts w:hint="eastAsia"/>
        </w:rPr>
        <w:t>位带符号数相乘，得到一个</w:t>
      </w:r>
      <w:r>
        <w:rPr>
          <w:rFonts w:hint="eastAsia"/>
        </w:rPr>
        <w:t>64</w:t>
      </w:r>
      <w:r>
        <w:rPr>
          <w:rFonts w:hint="eastAsia"/>
        </w:rPr>
        <w:t>位带符号数。</w:t>
      </w:r>
    </w:p>
    <w:p w:rsidR="008734A8" w:rsidRPr="008734A8" w:rsidRDefault="008734A8" w:rsidP="008734A8">
      <w:pPr>
        <w:pStyle w:val="a8"/>
        <w:ind w:leftChars="41" w:left="98"/>
      </w:pPr>
      <w:r>
        <w:rPr>
          <w:noProof/>
        </w:rPr>
        <w:lastRenderedPageBreak/>
        <w:drawing>
          <wp:inline distT="0" distB="0" distL="0" distR="0" wp14:anchorId="0AF21C16" wp14:editId="0C107ACF">
            <wp:extent cx="1928027" cy="176037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7A4" w:rsidRDefault="003357A4" w:rsidP="00835BAD">
      <w:pPr>
        <w:pStyle w:val="a8"/>
        <w:ind w:left="240"/>
      </w:pPr>
    </w:p>
    <w:p w:rsidR="003357A4" w:rsidRDefault="003357A4" w:rsidP="003357A4">
      <w:pPr>
        <w:pStyle w:val="a8"/>
        <w:ind w:left="240"/>
      </w:pPr>
      <w:r>
        <w:rPr>
          <w:rFonts w:hint="eastAsia"/>
        </w:rPr>
        <w:t>其接口定义：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8056"/>
      </w:tblGrid>
      <w:tr w:rsidR="003357A4" w:rsidTr="008734A8">
        <w:tc>
          <w:tcPr>
            <w:tcW w:w="8296" w:type="dxa"/>
          </w:tcPr>
          <w:p w:rsidR="009C74C9" w:rsidRPr="00DB5CB0" w:rsidRDefault="009C74C9" w:rsidP="009C74C9">
            <w:pPr>
              <w:pStyle w:val="a8"/>
              <w:ind w:leftChars="0" w:left="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A41F966" wp14:editId="60099292">
                      <wp:simplePos x="0" y="0"/>
                      <wp:positionH relativeFrom="column">
                        <wp:posOffset>2229485</wp:posOffset>
                      </wp:positionH>
                      <wp:positionV relativeFrom="paragraph">
                        <wp:posOffset>136525</wp:posOffset>
                      </wp:positionV>
                      <wp:extent cx="2819400" cy="1310640"/>
                      <wp:effectExtent l="0" t="0" r="0" b="3810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19400" cy="1310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B732E" w:rsidRPr="00DB5CB0" w:rsidRDefault="000B732E" w:rsidP="009C74C9">
                                  <w:pPr>
                                    <w:pStyle w:val="a8"/>
                                    <w:ind w:left="240"/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乘法器时钟信号</w:t>
                                  </w:r>
                                </w:p>
                                <w:p w:rsidR="000B732E" w:rsidRDefault="000B732E" w:rsidP="009C74C9">
                                  <w:pPr>
                                    <w:pStyle w:val="a8"/>
                                    <w:ind w:left="240"/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复位信号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低电平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有效</w:t>
                                  </w:r>
                                </w:p>
                                <w:p w:rsidR="000B732E" w:rsidRDefault="000B732E" w:rsidP="009C74C9">
                                  <w:pPr>
                                    <w:pStyle w:val="a8"/>
                                    <w:ind w:left="240"/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输入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数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（被乘数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）</w:t>
                                  </w:r>
                                </w:p>
                                <w:p w:rsidR="000B732E" w:rsidRDefault="000B732E" w:rsidP="009C74C9">
                                  <w:pPr>
                                    <w:pStyle w:val="a8"/>
                                    <w:ind w:left="240"/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输入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数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（乘数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）</w:t>
                                  </w:r>
                                </w:p>
                                <w:p w:rsidR="000B732E" w:rsidRPr="00DB5CB0" w:rsidRDefault="000B732E" w:rsidP="009C74C9">
                                  <w:pPr>
                                    <w:pStyle w:val="a8"/>
                                    <w:ind w:left="240"/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乘积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输出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color w:val="538135" w:themeColor="accent6" w:themeShade="BF"/>
                                      <w:sz w:val="21"/>
                                      <w:szCs w:val="21"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41F966" id="文本框 8" o:spid="_x0000_s1027" type="#_x0000_t202" style="position:absolute;left:0;text-align:left;margin-left:175.55pt;margin-top:10.75pt;width:222pt;height:103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" filled="f" stroked="f" strokeweight=".5pt">
                      <v:textbox>
                        <w:txbxContent>
                          <w:p w:rsidR="000B732E" w:rsidRPr="00DB5CB0" w:rsidRDefault="000B732E" w:rsidP="009C74C9">
                            <w:pPr>
                              <w:pStyle w:val="a8"/>
                              <w:ind w:left="240"/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乘法器时钟信号</w:t>
                            </w:r>
                          </w:p>
                          <w:p w:rsidR="000B732E" w:rsidRDefault="000B732E" w:rsidP="009C74C9">
                            <w:pPr>
                              <w:pStyle w:val="a8"/>
                              <w:ind w:left="240"/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复位信号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低电平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有效</w:t>
                            </w:r>
                          </w:p>
                          <w:p w:rsidR="000B732E" w:rsidRDefault="000B732E" w:rsidP="009C74C9">
                            <w:pPr>
                              <w:pStyle w:val="a8"/>
                              <w:ind w:left="240"/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输入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数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（被乘数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）</w:t>
                            </w:r>
                          </w:p>
                          <w:p w:rsidR="000B732E" w:rsidRDefault="000B732E" w:rsidP="009C74C9">
                            <w:pPr>
                              <w:pStyle w:val="a8"/>
                              <w:ind w:left="240"/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输入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数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（乘数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）</w:t>
                            </w:r>
                          </w:p>
                          <w:p w:rsidR="000B732E" w:rsidRPr="00DB5CB0" w:rsidRDefault="000B732E" w:rsidP="009C74C9">
                            <w:pPr>
                              <w:pStyle w:val="a8"/>
                              <w:ind w:left="240"/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乘积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输出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B5CB0">
              <w:rPr>
                <w:rFonts w:ascii="Courier New" w:hAnsi="Courier New" w:cs="Courier New"/>
                <w:b/>
                <w:sz w:val="21"/>
                <w:szCs w:val="21"/>
              </w:rPr>
              <w:t>module</w:t>
            </w:r>
            <w:r w:rsidRPr="00DB5CB0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 w:val="21"/>
                <w:szCs w:val="21"/>
              </w:rPr>
              <w:t>MULT</w:t>
            </w:r>
            <w:r w:rsidRPr="00DB5CB0">
              <w:rPr>
                <w:rFonts w:ascii="Courier New" w:hAnsi="Courier New" w:cs="Courier New"/>
                <w:sz w:val="21"/>
                <w:szCs w:val="21"/>
              </w:rPr>
              <w:t xml:space="preserve">( </w:t>
            </w:r>
          </w:p>
          <w:p w:rsidR="009C74C9" w:rsidRDefault="009C74C9" w:rsidP="009C74C9">
            <w:pPr>
              <w:pStyle w:val="a8"/>
              <w:ind w:left="240"/>
              <w:rPr>
                <w:rFonts w:ascii="Courier New" w:hAnsi="Courier New" w:cs="Courier New"/>
                <w:sz w:val="21"/>
                <w:szCs w:val="21"/>
              </w:rPr>
            </w:pPr>
            <w:r w:rsidRPr="00DB5CB0">
              <w:rPr>
                <w:rFonts w:ascii="Courier New" w:hAnsi="Courier New" w:cs="Courier New"/>
                <w:b/>
                <w:sz w:val="21"/>
                <w:szCs w:val="21"/>
              </w:rPr>
              <w:t>input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clk,</w:t>
            </w:r>
          </w:p>
          <w:p w:rsidR="009C74C9" w:rsidRDefault="009C74C9" w:rsidP="009C74C9">
            <w:pPr>
              <w:pStyle w:val="a8"/>
              <w:ind w:left="24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input </w:t>
            </w:r>
            <w:r>
              <w:rPr>
                <w:rFonts w:ascii="Courier New" w:hAnsi="Courier New" w:cs="Courier New"/>
                <w:sz w:val="21"/>
                <w:szCs w:val="21"/>
              </w:rPr>
              <w:t>reset,</w:t>
            </w:r>
          </w:p>
          <w:p w:rsidR="009C74C9" w:rsidRDefault="009C74C9" w:rsidP="009C74C9">
            <w:pPr>
              <w:pStyle w:val="a8"/>
              <w:ind w:left="24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input </w:t>
            </w:r>
            <w:r>
              <w:rPr>
                <w:rFonts w:ascii="Courier New" w:hAnsi="Courier New" w:cs="Courier New"/>
                <w:sz w:val="21"/>
                <w:szCs w:val="21"/>
              </w:rPr>
              <w:t>[31:0] a,</w:t>
            </w:r>
          </w:p>
          <w:p w:rsidR="009C74C9" w:rsidRPr="00F92659" w:rsidRDefault="009C74C9" w:rsidP="009C74C9">
            <w:pPr>
              <w:pStyle w:val="a8"/>
              <w:ind w:left="24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input </w:t>
            </w:r>
            <w:r>
              <w:rPr>
                <w:rFonts w:ascii="Courier New" w:hAnsi="Courier New" w:cs="Courier New"/>
                <w:sz w:val="21"/>
                <w:szCs w:val="21"/>
              </w:rPr>
              <w:t>[31:0] b,</w:t>
            </w:r>
          </w:p>
          <w:p w:rsidR="009C74C9" w:rsidRPr="00DB5CB0" w:rsidRDefault="009C74C9" w:rsidP="009C74C9">
            <w:pPr>
              <w:pStyle w:val="a8"/>
              <w:ind w:left="240"/>
              <w:rPr>
                <w:rFonts w:ascii="Courier New" w:hAnsi="Courier New" w:cs="Courier New"/>
                <w:sz w:val="21"/>
                <w:szCs w:val="21"/>
              </w:rPr>
            </w:pPr>
            <w:r w:rsidRPr="00DB5CB0">
              <w:rPr>
                <w:rFonts w:ascii="Courier New" w:hAnsi="Courier New" w:cs="Courier New"/>
                <w:b/>
                <w:sz w:val="21"/>
                <w:szCs w:val="21"/>
              </w:rPr>
              <w:t>output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[63:0] z</w:t>
            </w:r>
          </w:p>
          <w:p w:rsidR="003357A4" w:rsidRPr="00DB5CB0" w:rsidRDefault="009C74C9" w:rsidP="009C74C9">
            <w:pPr>
              <w:pStyle w:val="a8"/>
              <w:ind w:leftChars="0" w:left="0"/>
              <w:rPr>
                <w:rFonts w:ascii="Courier New" w:hAnsi="Courier New" w:cs="Courier New"/>
                <w:sz w:val="21"/>
                <w:szCs w:val="21"/>
              </w:rPr>
            </w:pPr>
            <w:r w:rsidRPr="00DB5CB0">
              <w:rPr>
                <w:rFonts w:ascii="Courier New" w:hAnsi="Courier New" w:cs="Courier New"/>
                <w:sz w:val="21"/>
                <w:szCs w:val="21"/>
              </w:rPr>
              <w:t>);</w:t>
            </w:r>
          </w:p>
        </w:tc>
      </w:tr>
    </w:tbl>
    <w:p w:rsidR="003642F7" w:rsidRDefault="003642F7" w:rsidP="00835BAD">
      <w:pPr>
        <w:pStyle w:val="a8"/>
        <w:ind w:left="240"/>
      </w:pPr>
    </w:p>
    <w:p w:rsidR="00DB5CB0" w:rsidRDefault="00C2225B" w:rsidP="00DB5CB0">
      <w:pPr>
        <w:pStyle w:val="a8"/>
        <w:ind w:left="240"/>
      </w:pPr>
      <w:r>
        <w:rPr>
          <w:rFonts w:hint="eastAsia"/>
        </w:rPr>
        <w:t>其与无符号乘法器唯一的不同就是会检查乘数的高位。若最高位为</w:t>
      </w:r>
      <w:r>
        <w:rPr>
          <w:rFonts w:hint="eastAsia"/>
        </w:rPr>
        <w:t>1</w:t>
      </w:r>
      <w:r>
        <w:rPr>
          <w:rFonts w:hint="eastAsia"/>
        </w:rPr>
        <w:t>，则表示为负数，将其取负后作为绝对值进行相乘。乘积再根据乘数的正负来判断是否取负。只需将</w:t>
      </w:r>
      <w:r>
        <w:t>MULTU</w:t>
      </w:r>
      <w:r>
        <w:rPr>
          <w:rFonts w:hint="eastAsia"/>
        </w:rPr>
        <w:t>的代码中</w:t>
      </w:r>
      <w:r w:rsidRPr="00C2225B">
        <w:t>parameter UNSIGNED = 1;</w:t>
      </w:r>
      <w:r>
        <w:rPr>
          <w:rFonts w:hint="eastAsia"/>
        </w:rPr>
        <w:t>改为</w:t>
      </w:r>
      <w:r>
        <w:t xml:space="preserve">parameter UNSIGNED = </w:t>
      </w:r>
      <w:r>
        <w:rPr>
          <w:rFonts w:hint="eastAsia"/>
        </w:rPr>
        <w:t>0</w:t>
      </w:r>
      <w:r w:rsidRPr="00C2225B">
        <w:t>;</w:t>
      </w:r>
      <w:r>
        <w:rPr>
          <w:rFonts w:hint="eastAsia"/>
        </w:rPr>
        <w:t>即可，此处不再贴出代码。</w:t>
      </w:r>
    </w:p>
    <w:p w:rsidR="006D6041" w:rsidRDefault="003642F7" w:rsidP="007959FD">
      <w:pPr>
        <w:pStyle w:val="1"/>
      </w:pPr>
      <w:r>
        <w:rPr>
          <w:rFonts w:hint="eastAsia"/>
        </w:rPr>
        <w:t>测试</w:t>
      </w:r>
      <w:r w:rsidR="007959FD">
        <w:rPr>
          <w:rFonts w:hint="eastAsia"/>
        </w:rPr>
        <w:t>模块设计</w:t>
      </w:r>
    </w:p>
    <w:p w:rsidR="003642F7" w:rsidRDefault="00D35AFD" w:rsidP="003642F7">
      <w:pPr>
        <w:pStyle w:val="2"/>
      </w:pPr>
      <w:r>
        <w:rPr>
          <w:rFonts w:hint="eastAsia"/>
        </w:rPr>
        <w:t>两个乘法器的总测试模块</w:t>
      </w:r>
    </w:p>
    <w:p w:rsidR="003642F7" w:rsidRDefault="00D35AFD" w:rsidP="00835BAD">
      <w:pPr>
        <w:pStyle w:val="a8"/>
        <w:ind w:left="240"/>
      </w:pPr>
      <w:r>
        <w:rPr>
          <w:rFonts w:hint="eastAsia"/>
        </w:rPr>
        <w:t>用模块</w:t>
      </w:r>
      <w:r>
        <w:rPr>
          <w:rFonts w:hint="eastAsia"/>
        </w:rPr>
        <w:t>MULT_MULTU_tb</w:t>
      </w:r>
      <w:r>
        <w:rPr>
          <w:rFonts w:hint="eastAsia"/>
        </w:rPr>
        <w:t>同时以两个模块作为</w:t>
      </w:r>
      <w:r>
        <w:rPr>
          <w:rFonts w:hint="eastAsia"/>
        </w:rPr>
        <w:t>uut</w:t>
      </w:r>
      <w:r>
        <w:rPr>
          <w:rFonts w:hint="eastAsia"/>
        </w:rPr>
        <w:t>，进行综合的测试。</w:t>
      </w:r>
    </w:p>
    <w:p w:rsidR="003642F7" w:rsidRDefault="003642F7" w:rsidP="00835BAD">
      <w:pPr>
        <w:pStyle w:val="a8"/>
        <w:ind w:left="240"/>
      </w:pPr>
    </w:p>
    <w:p w:rsidR="0086384D" w:rsidRDefault="003642F7" w:rsidP="00835BAD">
      <w:pPr>
        <w:pStyle w:val="a8"/>
        <w:ind w:left="240"/>
      </w:pPr>
      <w:r>
        <w:rPr>
          <w:rFonts w:hint="eastAsia"/>
        </w:rPr>
        <w:t>以下是</w:t>
      </w:r>
      <w:r>
        <w:rPr>
          <w:rFonts w:hint="eastAsia"/>
        </w:rPr>
        <w:t>Verilog</w:t>
      </w:r>
      <w:r>
        <w:t xml:space="preserve"> HDL</w:t>
      </w:r>
      <w:r>
        <w:rPr>
          <w:rFonts w:hint="eastAsia"/>
        </w:rPr>
        <w:t>代码：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8056"/>
      </w:tblGrid>
      <w:tr w:rsidR="0086384D" w:rsidTr="0086384D">
        <w:tc>
          <w:tcPr>
            <w:tcW w:w="8296" w:type="dxa"/>
          </w:tcPr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2B91AF"/>
                <w:kern w:val="0"/>
                <w:sz w:val="18"/>
                <w:szCs w:val="18"/>
              </w:rPr>
              <w:t>`timescale 1ns / 1ps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//////////////////////////////////////////////////////////////////////////////////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 xml:space="preserve">// Company: 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 xml:space="preserve">// Engineer: 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 xml:space="preserve">// 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// Create Date: 2018/03/20 13:02:34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 xml:space="preserve">// Design Name: 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// Module Name: MULTU_tb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 xml:space="preserve">// Project Name: 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 xml:space="preserve">// Target Devices: 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lastRenderedPageBreak/>
              <w:t xml:space="preserve">// Tool Versions: 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 xml:space="preserve">// Description: 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 xml:space="preserve">// 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 xml:space="preserve">// Dependencies: 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 xml:space="preserve">// 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// Revision: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// Revision 0.01 - File Created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// Additional Comments: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 xml:space="preserve">// 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//////////////////////////////////////////////////////////////////////////////////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module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MULT_MULTU_tb(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   );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reg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>: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>] a;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reg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>: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>] b;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reg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isSigned;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wire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63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>: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>] z_unsigned;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wire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63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>: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>] z_signed;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wire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[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63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>: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>] z;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   MULT uut(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(a),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(b),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.z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>(z_signed));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   MULTU uut2(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.a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(a),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.b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(b), </w:t>
            </w:r>
            <w:r w:rsidRPr="008A7ED3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.z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>(z_unsigned));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assign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z = isSigned ? z_signed : z_unsigned;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initial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begin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       a =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45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       b =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       isSigned =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       #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20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       a =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32'h35c70b43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       b =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32'h05ef7cb8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       #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20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       isSigned =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       #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20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       a = -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12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       b =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11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       #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20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       isSigned = 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0</w:t>
            </w: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>;</w:t>
            </w:r>
          </w:p>
          <w:p w:rsidR="008A7ED3" w:rsidRPr="008A7ED3" w:rsidRDefault="008A7ED3" w:rsidP="008A7ED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A7ED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r w:rsidRPr="008A7ED3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end</w:t>
            </w:r>
          </w:p>
          <w:p w:rsidR="0086384D" w:rsidRPr="008A7ED3" w:rsidRDefault="008A7ED3" w:rsidP="008A7ED3">
            <w:pPr>
              <w:pStyle w:val="a8"/>
              <w:ind w:leftChars="0" w:left="0"/>
              <w:rPr>
                <w:sz w:val="18"/>
                <w:szCs w:val="18"/>
              </w:rPr>
            </w:pPr>
            <w:r w:rsidRPr="008A7ED3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lastRenderedPageBreak/>
              <w:t>endmodule</w:t>
            </w:r>
          </w:p>
        </w:tc>
      </w:tr>
    </w:tbl>
    <w:p w:rsidR="003642F7" w:rsidRDefault="0086384D" w:rsidP="00835BAD">
      <w:pPr>
        <w:pStyle w:val="a8"/>
        <w:ind w:left="240"/>
      </w:pPr>
      <w:r>
        <w:lastRenderedPageBreak/>
        <w:t xml:space="preserve"> </w:t>
      </w:r>
      <w:r w:rsidR="00B545B7">
        <w:rPr>
          <w:rFonts w:hint="eastAsia"/>
        </w:rPr>
        <w:t>可以测试正、负的情况。</w:t>
      </w:r>
    </w:p>
    <w:p w:rsidR="007959FD" w:rsidRDefault="003642F7" w:rsidP="007959FD">
      <w:pPr>
        <w:pStyle w:val="1"/>
      </w:pPr>
      <w:r>
        <w:rPr>
          <w:rFonts w:hint="eastAsia"/>
        </w:rPr>
        <w:t>实验结果</w:t>
      </w:r>
    </w:p>
    <w:p w:rsidR="007959FD" w:rsidRDefault="00C40F25" w:rsidP="007959FD">
      <w:pPr>
        <w:pStyle w:val="2"/>
      </w:pPr>
      <w:r>
        <w:rPr>
          <w:rFonts w:hint="eastAsia"/>
        </w:rPr>
        <w:t>乘法器测试模块</w:t>
      </w:r>
      <w:bookmarkStart w:id="0" w:name="_GoBack"/>
      <w:bookmarkEnd w:id="0"/>
    </w:p>
    <w:p w:rsidR="007959FD" w:rsidRDefault="003642F7" w:rsidP="00387DFF">
      <w:pPr>
        <w:pStyle w:val="3"/>
      </w:pPr>
      <w:r>
        <w:t>M</w:t>
      </w:r>
      <w:r>
        <w:rPr>
          <w:rFonts w:hint="eastAsia"/>
        </w:rPr>
        <w:t>odelsim</w:t>
      </w:r>
      <w:r>
        <w:rPr>
          <w:rFonts w:hint="eastAsia"/>
        </w:rPr>
        <w:t>仿真波形图</w:t>
      </w:r>
    </w:p>
    <w:p w:rsidR="00C40F25" w:rsidRDefault="00C40F25" w:rsidP="00835BAD">
      <w:pPr>
        <w:pStyle w:val="a8"/>
        <w:ind w:left="240"/>
        <w:rPr>
          <w:noProof/>
        </w:rPr>
      </w:pPr>
      <w:r>
        <w:rPr>
          <w:rFonts w:hint="eastAsia"/>
          <w:noProof/>
        </w:rPr>
        <w:t>注意：</w:t>
      </w:r>
      <w:r>
        <w:rPr>
          <w:rFonts w:hint="eastAsia"/>
          <w:noProof/>
        </w:rPr>
        <w:t>isSigned</w:t>
      </w:r>
      <w:r>
        <w:rPr>
          <w:rFonts w:hint="eastAsia"/>
          <w:noProof/>
        </w:rPr>
        <w:t>指示当前是进行有符号运算（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）还是无符号运算（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）；</w:t>
      </w:r>
      <w:r>
        <w:rPr>
          <w:rFonts w:hint="eastAsia"/>
          <w:noProof/>
        </w:rPr>
        <w:t>z</w:t>
      </w:r>
      <w:r>
        <w:rPr>
          <w:rFonts w:hint="eastAsia"/>
          <w:noProof/>
        </w:rPr>
        <w:t>是最终的得数。</w:t>
      </w:r>
    </w:p>
    <w:p w:rsidR="00387DFF" w:rsidRDefault="00C40F25" w:rsidP="00835BAD">
      <w:pPr>
        <w:pStyle w:val="a8"/>
        <w:ind w:left="240"/>
        <w:rPr>
          <w:noProof/>
        </w:rPr>
      </w:pPr>
      <w:r>
        <w:rPr>
          <w:rFonts w:hint="eastAsia"/>
          <w:noProof/>
        </w:rPr>
        <w:t>十六进制：</w:t>
      </w:r>
    </w:p>
    <w:p w:rsidR="00C40F25" w:rsidRDefault="00D64915" w:rsidP="00835BAD">
      <w:pPr>
        <w:pStyle w:val="a8"/>
        <w:ind w:left="240"/>
        <w:rPr>
          <w:noProof/>
        </w:rPr>
      </w:pPr>
      <w:r>
        <w:rPr>
          <w:rFonts w:hint="eastAsia"/>
          <w:noProof/>
        </w:rPr>
        <w:drawing>
          <wp:inline distT="0" distB="0" distL="0" distR="0" wp14:anchorId="7264C0F0" wp14:editId="5C6AAEB8">
            <wp:extent cx="5274310" cy="6534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F25" w:rsidRDefault="00C40F25" w:rsidP="00835BAD">
      <w:pPr>
        <w:pStyle w:val="a8"/>
        <w:ind w:left="240"/>
        <w:rPr>
          <w:noProof/>
        </w:rPr>
      </w:pPr>
      <w:r>
        <w:rPr>
          <w:rFonts w:hint="eastAsia"/>
          <w:noProof/>
        </w:rPr>
        <w:t>十进制（无符号）：</w:t>
      </w:r>
    </w:p>
    <w:p w:rsidR="00C40F25" w:rsidRDefault="00D64915" w:rsidP="00835BAD">
      <w:pPr>
        <w:pStyle w:val="a8"/>
        <w:ind w:left="240"/>
        <w:rPr>
          <w:noProof/>
        </w:rPr>
      </w:pPr>
      <w:r>
        <w:rPr>
          <w:rFonts w:hint="eastAsia"/>
          <w:noProof/>
        </w:rPr>
        <w:drawing>
          <wp:inline distT="0" distB="0" distL="0" distR="0" wp14:anchorId="67DD6112" wp14:editId="09B59D8A">
            <wp:extent cx="5274310" cy="6546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F25" w:rsidRDefault="00C40F25" w:rsidP="00835BAD">
      <w:pPr>
        <w:pStyle w:val="a8"/>
        <w:ind w:left="240"/>
        <w:rPr>
          <w:noProof/>
        </w:rPr>
      </w:pPr>
      <w:r>
        <w:rPr>
          <w:rFonts w:hint="eastAsia"/>
          <w:noProof/>
        </w:rPr>
        <w:t>十进制（有符号）：</w:t>
      </w:r>
    </w:p>
    <w:p w:rsidR="00C40F25" w:rsidRDefault="00D64915" w:rsidP="00835BAD">
      <w:pPr>
        <w:pStyle w:val="a8"/>
        <w:ind w:left="240"/>
        <w:rPr>
          <w:noProof/>
        </w:rPr>
      </w:pPr>
      <w:r>
        <w:rPr>
          <w:rFonts w:hint="eastAsia"/>
          <w:noProof/>
        </w:rPr>
        <w:drawing>
          <wp:inline distT="0" distB="0" distL="0" distR="0" wp14:anchorId="1398EBD7" wp14:editId="0B89D0B3">
            <wp:extent cx="5274310" cy="5524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861" w:rsidRDefault="00C40F25" w:rsidP="00955982">
      <w:pPr>
        <w:pStyle w:val="a8"/>
        <w:ind w:left="240"/>
        <w:rPr>
          <w:noProof/>
        </w:rPr>
      </w:pPr>
      <w:r>
        <w:rPr>
          <w:rFonts w:hint="eastAsia"/>
          <w:noProof/>
        </w:rPr>
        <w:t>由于</w:t>
      </w:r>
      <w:r>
        <w:rPr>
          <w:rFonts w:hint="eastAsia"/>
          <w:noProof/>
        </w:rPr>
        <w:t>45</w:t>
      </w:r>
      <w:r>
        <w:rPr>
          <w:rFonts w:hint="eastAsia"/>
          <w:noProof/>
        </w:rPr>
        <w:t>×</w:t>
      </w:r>
      <w:r>
        <w:rPr>
          <w:rFonts w:hint="eastAsia"/>
          <w:noProof/>
        </w:rPr>
        <w:t>11=495</w:t>
      </w:r>
      <w:r>
        <w:rPr>
          <w:rFonts w:hint="eastAsia"/>
          <w:noProof/>
        </w:rPr>
        <w:t>，</w:t>
      </w:r>
      <w:r w:rsidR="000B732E">
        <w:rPr>
          <w:rFonts w:hint="eastAsia"/>
          <w:noProof/>
        </w:rPr>
        <w:t>902236995</w:t>
      </w:r>
      <w:r w:rsidR="000B732E">
        <w:rPr>
          <w:rFonts w:hint="eastAsia"/>
          <w:noProof/>
        </w:rPr>
        <w:t>×</w:t>
      </w:r>
      <w:r w:rsidR="000B732E" w:rsidRPr="000B732E">
        <w:rPr>
          <w:rFonts w:hint="eastAsia"/>
          <w:noProof/>
        </w:rPr>
        <w:t>99581112</w:t>
      </w:r>
      <w:r w:rsidR="000B732E">
        <w:rPr>
          <w:rFonts w:hint="eastAsia"/>
          <w:noProof/>
        </w:rPr>
        <w:t>=</w:t>
      </w:r>
      <w:r w:rsidR="000B732E" w:rsidRPr="000B732E">
        <w:rPr>
          <w:rFonts w:hint="eastAsia"/>
          <w:noProof/>
        </w:rPr>
        <w:t>89845763249638440</w:t>
      </w:r>
      <w:r w:rsidR="000B732E">
        <w:rPr>
          <w:rFonts w:hint="eastAsia"/>
          <w:noProof/>
        </w:rPr>
        <w:t>，</w:t>
      </w:r>
      <w:r w:rsidR="00955982">
        <w:rPr>
          <w:rFonts w:hint="eastAsia"/>
          <w:noProof/>
        </w:rPr>
        <w:t>-12</w:t>
      </w:r>
      <w:r w:rsidR="00955982">
        <w:rPr>
          <w:rFonts w:hint="eastAsia"/>
          <w:noProof/>
        </w:rPr>
        <w:t>×</w:t>
      </w:r>
      <w:r w:rsidR="00955982">
        <w:rPr>
          <w:rFonts w:hint="eastAsia"/>
          <w:noProof/>
        </w:rPr>
        <w:t>11=132</w:t>
      </w:r>
      <w:r w:rsidR="00955982">
        <w:rPr>
          <w:rFonts w:hint="eastAsia"/>
          <w:noProof/>
        </w:rPr>
        <w:t>，故认为两个乘法器</w:t>
      </w:r>
      <w:r w:rsidR="002B5861">
        <w:rPr>
          <w:rFonts w:hint="eastAsia"/>
          <w:noProof/>
        </w:rPr>
        <w:t>达到了预期的要求。</w:t>
      </w:r>
    </w:p>
    <w:p w:rsidR="00D869D0" w:rsidRPr="00D869D0" w:rsidRDefault="00D869D0" w:rsidP="00835BAD">
      <w:pPr>
        <w:pStyle w:val="a8"/>
        <w:ind w:left="240"/>
      </w:pPr>
    </w:p>
    <w:sectPr w:rsidR="00D869D0" w:rsidRPr="00D86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50EB" w:rsidRDefault="008650EB" w:rsidP="001F59C6">
      <w:r>
        <w:separator/>
      </w:r>
    </w:p>
  </w:endnote>
  <w:endnote w:type="continuationSeparator" w:id="0">
    <w:p w:rsidR="008650EB" w:rsidRDefault="008650EB" w:rsidP="001F5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50EB" w:rsidRDefault="008650EB" w:rsidP="001F59C6">
      <w:r>
        <w:separator/>
      </w:r>
    </w:p>
  </w:footnote>
  <w:footnote w:type="continuationSeparator" w:id="0">
    <w:p w:rsidR="008650EB" w:rsidRDefault="008650EB" w:rsidP="001F5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24767"/>
    <w:multiLevelType w:val="multilevel"/>
    <w:tmpl w:val="4D703A4C"/>
    <w:lvl w:ilvl="0">
      <w:start w:val="1"/>
      <w:numFmt w:val="chineseCountingThousand"/>
      <w:pStyle w:val="1"/>
      <w:suff w:val="nothing"/>
      <w:lvlText w:val="%1、"/>
      <w:lvlJc w:val="left"/>
      <w:pPr>
        <w:ind w:left="142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nothing"/>
      <w:lvlText w:val="(%3)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08C0E51"/>
    <w:multiLevelType w:val="hybridMultilevel"/>
    <w:tmpl w:val="D73EFB96"/>
    <w:lvl w:ilvl="0" w:tplc="F698B870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214"/>
    <w:rsid w:val="000755E2"/>
    <w:rsid w:val="000959AC"/>
    <w:rsid w:val="000A7E1E"/>
    <w:rsid w:val="000B732E"/>
    <w:rsid w:val="001033A8"/>
    <w:rsid w:val="001628C0"/>
    <w:rsid w:val="001831EE"/>
    <w:rsid w:val="001F59C6"/>
    <w:rsid w:val="00201A18"/>
    <w:rsid w:val="00224B45"/>
    <w:rsid w:val="00287908"/>
    <w:rsid w:val="002B5861"/>
    <w:rsid w:val="003053EE"/>
    <w:rsid w:val="0031211B"/>
    <w:rsid w:val="003131C2"/>
    <w:rsid w:val="003357A4"/>
    <w:rsid w:val="003642F7"/>
    <w:rsid w:val="00364AFB"/>
    <w:rsid w:val="00387DFF"/>
    <w:rsid w:val="0039118B"/>
    <w:rsid w:val="00432325"/>
    <w:rsid w:val="004341F0"/>
    <w:rsid w:val="00462861"/>
    <w:rsid w:val="004F4EDD"/>
    <w:rsid w:val="00502571"/>
    <w:rsid w:val="00513805"/>
    <w:rsid w:val="00565383"/>
    <w:rsid w:val="005F1C23"/>
    <w:rsid w:val="00667E98"/>
    <w:rsid w:val="006D6041"/>
    <w:rsid w:val="00703541"/>
    <w:rsid w:val="007959FD"/>
    <w:rsid w:val="00835BAD"/>
    <w:rsid w:val="0086384D"/>
    <w:rsid w:val="008650EB"/>
    <w:rsid w:val="008734A8"/>
    <w:rsid w:val="008A7ED3"/>
    <w:rsid w:val="00955982"/>
    <w:rsid w:val="00991C07"/>
    <w:rsid w:val="009A3DE2"/>
    <w:rsid w:val="009A5178"/>
    <w:rsid w:val="009C74C9"/>
    <w:rsid w:val="009F233E"/>
    <w:rsid w:val="00A13A26"/>
    <w:rsid w:val="00A530BD"/>
    <w:rsid w:val="00AA0214"/>
    <w:rsid w:val="00B545B7"/>
    <w:rsid w:val="00BC566B"/>
    <w:rsid w:val="00C2225B"/>
    <w:rsid w:val="00C40F25"/>
    <w:rsid w:val="00D35AFD"/>
    <w:rsid w:val="00D47321"/>
    <w:rsid w:val="00D64915"/>
    <w:rsid w:val="00D869D0"/>
    <w:rsid w:val="00DB5CB0"/>
    <w:rsid w:val="00E515C0"/>
    <w:rsid w:val="00F9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B93E57-E48D-4EFA-9B4B-45CA0912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3541"/>
    <w:pPr>
      <w:widowControl w:val="0"/>
      <w:jc w:val="both"/>
    </w:pPr>
    <w:rPr>
      <w:rFonts w:ascii="Times New Roman" w:eastAsia="宋体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03541"/>
    <w:pPr>
      <w:keepNext/>
      <w:keepLines/>
      <w:numPr>
        <w:numId w:val="2"/>
      </w:numPr>
      <w:spacing w:before="340" w:after="330" w:line="578" w:lineRule="auto"/>
      <w:ind w:left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3541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3541"/>
    <w:pPr>
      <w:keepNext/>
      <w:keepLines/>
      <w:numPr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541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3541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3541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等线 Light" w:eastAsia="等线 Light" w:hAnsi="等线 Light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3541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541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等线 Light" w:eastAsia="等线 Light" w:hAnsi="等线 Light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3541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等线 Light" w:eastAsia="等线 Light" w:hAnsi="等线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70354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703541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70354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link w:val="4"/>
    <w:uiPriority w:val="9"/>
    <w:semiHidden/>
    <w:rsid w:val="00703541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70354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link w:val="6"/>
    <w:uiPriority w:val="9"/>
    <w:semiHidden/>
    <w:rsid w:val="00703541"/>
    <w:rPr>
      <w:rFonts w:ascii="等线 Light" w:eastAsia="等线 Light" w:hAnsi="等线 Light" w:cs="Times New Roman"/>
      <w:b/>
      <w:bCs/>
      <w:sz w:val="24"/>
      <w:szCs w:val="24"/>
    </w:rPr>
  </w:style>
  <w:style w:type="character" w:customStyle="1" w:styleId="70">
    <w:name w:val="标题 7 字符"/>
    <w:link w:val="7"/>
    <w:uiPriority w:val="9"/>
    <w:semiHidden/>
    <w:rsid w:val="0070354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link w:val="8"/>
    <w:uiPriority w:val="9"/>
    <w:semiHidden/>
    <w:rsid w:val="00703541"/>
    <w:rPr>
      <w:rFonts w:ascii="等线 Light" w:eastAsia="等线 Light" w:hAnsi="等线 Light" w:cs="Times New Roman"/>
      <w:sz w:val="24"/>
      <w:szCs w:val="24"/>
    </w:rPr>
  </w:style>
  <w:style w:type="character" w:customStyle="1" w:styleId="90">
    <w:name w:val="标题 9 字符"/>
    <w:link w:val="9"/>
    <w:uiPriority w:val="9"/>
    <w:semiHidden/>
    <w:rsid w:val="00703541"/>
    <w:rPr>
      <w:rFonts w:ascii="等线 Light" w:eastAsia="等线 Light" w:hAnsi="等线 Light" w:cs="Times New Roman"/>
      <w:szCs w:val="21"/>
    </w:rPr>
  </w:style>
  <w:style w:type="paragraph" w:styleId="a3">
    <w:name w:val="header"/>
    <w:basedOn w:val="a"/>
    <w:link w:val="a4"/>
    <w:uiPriority w:val="99"/>
    <w:unhideWhenUsed/>
    <w:rsid w:val="001F5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1F59C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5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1F59C6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39"/>
    <w:rsid w:val="00364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正文，稍微缩进"/>
    <w:basedOn w:val="a"/>
    <w:link w:val="a9"/>
    <w:qFormat/>
    <w:rsid w:val="00835BAD"/>
    <w:pPr>
      <w:ind w:leftChars="100" w:left="100"/>
    </w:pPr>
  </w:style>
  <w:style w:type="character" w:customStyle="1" w:styleId="a9">
    <w:name w:val="正文，稍微缩进 字符"/>
    <w:basedOn w:val="a0"/>
    <w:link w:val="a8"/>
    <w:rsid w:val="00835BAD"/>
    <w:rPr>
      <w:rFonts w:ascii="Times New Roman" w:eastAsia="宋体" w:hAnsi="Times New Roman"/>
      <w:kern w:val="2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A5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9A517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545B7"/>
  </w:style>
  <w:style w:type="character" w:customStyle="1" w:styleId="hljs-number">
    <w:name w:val="hljs-number"/>
    <w:basedOn w:val="a0"/>
    <w:rsid w:val="00B545B7"/>
  </w:style>
  <w:style w:type="character" w:customStyle="1" w:styleId="hljs-variable">
    <w:name w:val="hljs-variable"/>
    <w:basedOn w:val="a0"/>
    <w:rsid w:val="00B545B7"/>
  </w:style>
  <w:style w:type="character" w:customStyle="1" w:styleId="hljs-string">
    <w:name w:val="hljs-string"/>
    <w:basedOn w:val="a0"/>
    <w:rsid w:val="008A7ED3"/>
  </w:style>
  <w:style w:type="character" w:customStyle="1" w:styleId="hljs-comment">
    <w:name w:val="hljs-comment"/>
    <w:basedOn w:val="a0"/>
    <w:rsid w:val="008A7ED3"/>
  </w:style>
  <w:style w:type="numbering" w:customStyle="1" w:styleId="11">
    <w:name w:val="无列表1"/>
    <w:next w:val="a2"/>
    <w:uiPriority w:val="99"/>
    <w:semiHidden/>
    <w:unhideWhenUsed/>
    <w:rsid w:val="008A7ED3"/>
  </w:style>
  <w:style w:type="paragraph" w:customStyle="1" w:styleId="msonormal0">
    <w:name w:val="msonormal"/>
    <w:basedOn w:val="a"/>
    <w:rsid w:val="008A7E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hljs-meta">
    <w:name w:val="hljs-meta"/>
    <w:basedOn w:val="a0"/>
    <w:rsid w:val="008A7ED3"/>
  </w:style>
  <w:style w:type="character" w:customStyle="1" w:styleId="hljs-meta-keyword">
    <w:name w:val="hljs-meta-keyword"/>
    <w:basedOn w:val="a0"/>
    <w:rsid w:val="008A7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CompArch\%5b&#20911;&#33308;&#19987;&#29992;%5d&#35745;&#32452;&#24179;&#26102;&#23454;&#39564;&#25253;&#21578;-&#23398;&#21495;-&#22995;&#21517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[冯舜专用]计组平时实验报告-学号-姓名.dotx</Template>
  <TotalTime>68</TotalTime>
  <Pages>70</Pages>
  <Words>35389</Words>
  <Characters>201722</Characters>
  <Application>Microsoft Office Word</Application>
  <DocSecurity>0</DocSecurity>
  <Lines>1681</Lines>
  <Paragraphs>473</Paragraphs>
  <ScaleCrop>false</ScaleCrop>
  <Company/>
  <LinksUpToDate>false</LinksUpToDate>
  <CharactersWithSpaces>236638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 Feng</dc:creator>
  <cp:keywords/>
  <dc:description/>
  <cp:lastModifiedBy>Shun Feng</cp:lastModifiedBy>
  <cp:revision>15</cp:revision>
  <dcterms:created xsi:type="dcterms:W3CDTF">2018-03-21T12:13:00Z</dcterms:created>
  <dcterms:modified xsi:type="dcterms:W3CDTF">2018-03-22T16:35:00Z</dcterms:modified>
</cp:coreProperties>
</file>